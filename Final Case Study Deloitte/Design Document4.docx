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6D" w:rsidRDefault="003F766D" w:rsidP="00043DD8">
      <w:pPr>
        <w:jc w:val="both"/>
        <w:rPr>
          <w:rFonts w:eastAsia="SimSun"/>
          <w:b/>
          <w:bCs/>
          <w:color w:val="333399"/>
          <w:sz w:val="40"/>
        </w:rPr>
      </w:pPr>
    </w:p>
    <w:p w:rsidR="0000338C" w:rsidRDefault="0000338C" w:rsidP="00043DD8">
      <w:pPr>
        <w:jc w:val="both"/>
        <w:rPr>
          <w:rFonts w:eastAsia="SimSun"/>
          <w:b/>
          <w:bCs/>
          <w:color w:val="333399"/>
          <w:sz w:val="40"/>
        </w:rPr>
      </w:pPr>
    </w:p>
    <w:p w:rsidR="003F766D" w:rsidRDefault="003F766D" w:rsidP="00043DD8">
      <w:pPr>
        <w:jc w:val="both"/>
        <w:rPr>
          <w:rFonts w:eastAsia="SimSun"/>
          <w:b/>
          <w:bCs/>
          <w:color w:val="333399"/>
          <w:sz w:val="40"/>
        </w:rPr>
      </w:pPr>
    </w:p>
    <w:p w:rsidR="00884D2F" w:rsidRDefault="00884D2F" w:rsidP="00043DD8">
      <w:pPr>
        <w:jc w:val="both"/>
        <w:rPr>
          <w:rFonts w:eastAsia="SimSun"/>
          <w:b/>
          <w:bCs/>
          <w:color w:val="333399"/>
          <w:sz w:val="40"/>
        </w:rPr>
      </w:pPr>
      <w:bookmarkStart w:id="0" w:name="_GoBack"/>
      <w:bookmarkEnd w:id="0"/>
    </w:p>
    <w:p w:rsidR="0015359B" w:rsidRDefault="007128BE" w:rsidP="00884D2F">
      <w:pPr>
        <w:pStyle w:val="Tempdoc1"/>
        <w:numPr>
          <w:ilvl w:val="0"/>
          <w:numId w:val="0"/>
        </w:numPr>
        <w:jc w:val="center"/>
        <w:rPr>
          <w:rFonts w:eastAsia="SimSun"/>
          <w:b w:val="0"/>
          <w:bCs/>
          <w:color w:val="000080"/>
          <w:sz w:val="40"/>
          <w:lang w:val="en-US" w:eastAsia="en-US"/>
        </w:rPr>
      </w:pPr>
      <w:r>
        <w:rPr>
          <w:rFonts w:eastAsia="SimSun"/>
          <w:bCs/>
          <w:caps w:val="0"/>
          <w:color w:val="000080"/>
          <w:sz w:val="40"/>
          <w:lang w:val="en-US" w:eastAsia="en-US"/>
        </w:rPr>
        <w:t>School</w:t>
      </w:r>
      <w:r w:rsidR="0068704C">
        <w:rPr>
          <w:rFonts w:eastAsia="SimSun"/>
          <w:bCs/>
          <w:caps w:val="0"/>
          <w:color w:val="000080"/>
          <w:sz w:val="40"/>
          <w:lang w:val="en-US" w:eastAsia="en-US"/>
        </w:rPr>
        <w:t xml:space="preserve"> Management System</w:t>
      </w:r>
    </w:p>
    <w:p w:rsidR="0015359B" w:rsidRDefault="00884D2F" w:rsidP="00884D2F">
      <w:pPr>
        <w:pStyle w:val="Heading1"/>
        <w:numPr>
          <w:ilvl w:val="0"/>
          <w:numId w:val="0"/>
        </w:numPr>
        <w:ind w:left="360"/>
        <w:rPr>
          <w:rFonts w:eastAsia="SimSun"/>
          <w:b w:val="0"/>
          <w:bCs/>
          <w:sz w:val="40"/>
        </w:rPr>
      </w:pPr>
      <w:r>
        <w:t xml:space="preserve">     View  and update Student/Staff Details</w:t>
      </w:r>
    </w:p>
    <w:p w:rsidR="003F766D" w:rsidRDefault="00D50598" w:rsidP="00BA3DC1">
      <w:pPr>
        <w:jc w:val="center"/>
        <w:rPr>
          <w:rFonts w:eastAsia="SimSun"/>
          <w:b/>
          <w:bCs/>
          <w:color w:val="000080"/>
          <w:sz w:val="40"/>
        </w:rPr>
      </w:pPr>
      <w:r>
        <w:rPr>
          <w:rFonts w:eastAsia="SimSun"/>
          <w:b/>
          <w:bCs/>
          <w:color w:val="000080"/>
          <w:sz w:val="40"/>
        </w:rPr>
        <w:t>Functional Specification Document</w:t>
      </w:r>
    </w:p>
    <w:p w:rsidR="003F766D" w:rsidRDefault="00F74D08" w:rsidP="00043DD8">
      <w:pPr>
        <w:jc w:val="both"/>
        <w:rPr>
          <w:noProof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364490</wp:posOffset>
            </wp:positionV>
            <wp:extent cx="4343400" cy="1143000"/>
            <wp:effectExtent l="19050" t="0" r="0" b="0"/>
            <wp:wrapNone/>
            <wp:docPr id="3" name="Picture 2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F766D" w:rsidRDefault="003F766D" w:rsidP="00043DD8">
      <w:pPr>
        <w:pStyle w:val="BodyText0"/>
        <w:jc w:val="both"/>
        <w:rPr>
          <w:noProof/>
        </w:rPr>
      </w:pPr>
    </w:p>
    <w:p w:rsidR="003F766D" w:rsidRDefault="003F766D" w:rsidP="00043DD8">
      <w:pPr>
        <w:jc w:val="both"/>
        <w:rPr>
          <w:noProof/>
        </w:rPr>
      </w:pPr>
    </w:p>
    <w:p w:rsidR="003F766D" w:rsidRDefault="003F766D" w:rsidP="00043DD8">
      <w:pPr>
        <w:jc w:val="both"/>
        <w:rPr>
          <w:noProof/>
        </w:rPr>
      </w:pPr>
    </w:p>
    <w:p w:rsidR="00E264EA" w:rsidRDefault="00E264EA" w:rsidP="00043DD8">
      <w:pPr>
        <w:jc w:val="both"/>
        <w:rPr>
          <w:noProof/>
        </w:rPr>
      </w:pPr>
    </w:p>
    <w:p w:rsidR="00E264EA" w:rsidRDefault="00E264EA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2D157D" w:rsidRDefault="002D157D" w:rsidP="00043DD8">
      <w:pPr>
        <w:jc w:val="both"/>
        <w:rPr>
          <w:noProof/>
        </w:rPr>
      </w:pPr>
    </w:p>
    <w:p w:rsidR="00D54B10" w:rsidRDefault="00D54B10" w:rsidP="00043DD8">
      <w:pPr>
        <w:jc w:val="both"/>
        <w:rPr>
          <w:noProof/>
        </w:rPr>
      </w:pPr>
    </w:p>
    <w:p w:rsidR="00EF0DB4" w:rsidRDefault="00EF0DB4" w:rsidP="00D1144C">
      <w:pPr>
        <w:pStyle w:val="Heading1"/>
        <w:tabs>
          <w:tab w:val="left" w:pos="450"/>
        </w:tabs>
        <w:ind w:hanging="180"/>
        <w:jc w:val="both"/>
      </w:pPr>
      <w:bookmarkStart w:id="1" w:name="_Toc496075090"/>
      <w:bookmarkStart w:id="2" w:name="_Toc496080432"/>
      <w:bookmarkStart w:id="3" w:name="_Toc299975976"/>
      <w:bookmarkStart w:id="4" w:name="_Toc300695784"/>
      <w:bookmarkStart w:id="5" w:name="_Toc496080440"/>
      <w:bookmarkStart w:id="6" w:name="_Toc445546121"/>
      <w:bookmarkStart w:id="7" w:name="_Toc479962504"/>
      <w:bookmarkStart w:id="8" w:name="_Toc479970726"/>
      <w:bookmarkStart w:id="9" w:name="_Toc524346108"/>
      <w:bookmarkStart w:id="10" w:name="_Toc527372232"/>
      <w:bookmarkStart w:id="11" w:name="_Toc102287369"/>
      <w:r>
        <w:lastRenderedPageBreak/>
        <w:t>DOCUMENT PURPOSE</w:t>
      </w:r>
      <w:bookmarkEnd w:id="1"/>
      <w:bookmarkEnd w:id="2"/>
      <w:bookmarkEnd w:id="3"/>
      <w:bookmarkEnd w:id="4"/>
    </w:p>
    <w:p w:rsidR="00CB2400" w:rsidRDefault="00CB2400" w:rsidP="00111B4A">
      <w:pPr>
        <w:spacing w:after="100" w:afterAutospacing="1"/>
        <w:ind w:right="-90"/>
      </w:pPr>
      <w:r>
        <w:t xml:space="preserve">This document </w:t>
      </w:r>
      <w:r w:rsidR="00D21F64">
        <w:t xml:space="preserve">illustrates the functional specification of the </w:t>
      </w:r>
      <w:r w:rsidR="007128BE">
        <w:t>School</w:t>
      </w:r>
      <w:r>
        <w:t xml:space="preserve"> Management System (</w:t>
      </w:r>
      <w:r w:rsidR="007128BE">
        <w:t>S</w:t>
      </w:r>
      <w:r>
        <w:t>MS)</w:t>
      </w:r>
      <w:r w:rsidR="00D21F64">
        <w:t xml:space="preserve"> application</w:t>
      </w:r>
      <w:r>
        <w:t xml:space="preserve">. </w:t>
      </w:r>
      <w:r w:rsidR="007128BE">
        <w:t>S</w:t>
      </w:r>
      <w:r>
        <w:t xml:space="preserve">MS is a system used for managing the activities of </w:t>
      </w:r>
      <w:r w:rsidR="007128BE">
        <w:t xml:space="preserve">school </w:t>
      </w:r>
      <w:r>
        <w:t xml:space="preserve">like student registration, </w:t>
      </w:r>
      <w:r w:rsidR="007128BE">
        <w:t xml:space="preserve">staff registration, </w:t>
      </w:r>
      <w:r>
        <w:t>etc. The following are the</w:t>
      </w:r>
      <w:r w:rsidR="00D21F64">
        <w:t xml:space="preserve"> few</w:t>
      </w:r>
      <w:r>
        <w:t xml:space="preserve"> important modules in the system</w:t>
      </w:r>
    </w:p>
    <w:p w:rsidR="006F090B" w:rsidRDefault="006F090B" w:rsidP="00BD06A8">
      <w:pPr>
        <w:numPr>
          <w:ilvl w:val="0"/>
          <w:numId w:val="19"/>
        </w:numPr>
        <w:spacing w:after="100" w:afterAutospacing="1"/>
        <w:ind w:left="720" w:right="-90"/>
      </w:pPr>
      <w:r>
        <w:t>Student Registration</w:t>
      </w:r>
    </w:p>
    <w:p w:rsidR="006F090B" w:rsidRDefault="006F090B" w:rsidP="00BD06A8">
      <w:pPr>
        <w:numPr>
          <w:ilvl w:val="0"/>
          <w:numId w:val="19"/>
        </w:numPr>
        <w:spacing w:after="100" w:afterAutospacing="1"/>
        <w:ind w:left="720" w:right="-90"/>
      </w:pPr>
      <w:r>
        <w:t>Staff Registration</w:t>
      </w:r>
    </w:p>
    <w:p w:rsidR="006F090B" w:rsidRDefault="006F090B" w:rsidP="00BD06A8">
      <w:pPr>
        <w:numPr>
          <w:ilvl w:val="0"/>
          <w:numId w:val="19"/>
        </w:numPr>
        <w:spacing w:after="100" w:afterAutospacing="1"/>
        <w:ind w:left="720" w:right="-90"/>
      </w:pPr>
      <w:r>
        <w:t>Student Mark Registration</w:t>
      </w:r>
    </w:p>
    <w:p w:rsidR="006F090B" w:rsidRDefault="006F090B" w:rsidP="00BD06A8">
      <w:pPr>
        <w:numPr>
          <w:ilvl w:val="0"/>
          <w:numId w:val="19"/>
        </w:numPr>
        <w:spacing w:after="100" w:afterAutospacing="1"/>
        <w:ind w:left="720" w:right="-90"/>
      </w:pPr>
      <w:r>
        <w:t>View  and update Student/Staff Details</w:t>
      </w:r>
    </w:p>
    <w:p w:rsidR="006F090B" w:rsidRDefault="006F090B" w:rsidP="00BD06A8">
      <w:pPr>
        <w:numPr>
          <w:ilvl w:val="0"/>
          <w:numId w:val="19"/>
        </w:numPr>
        <w:spacing w:after="100" w:afterAutospacing="1"/>
        <w:ind w:left="720" w:right="-90"/>
      </w:pPr>
      <w:r>
        <w:t>Search Student/Staff Details</w:t>
      </w:r>
    </w:p>
    <w:p w:rsidR="00CB2400" w:rsidRDefault="00CB2400" w:rsidP="00111B4A">
      <w:pPr>
        <w:spacing w:after="100" w:afterAutospacing="1"/>
        <w:ind w:right="-90"/>
      </w:pPr>
      <w:r w:rsidRPr="006B7ADB">
        <w:t>Thisdocume</w:t>
      </w:r>
      <w:r w:rsidRPr="0025060C">
        <w:t>nt</w:t>
      </w:r>
      <w:r w:rsidRPr="006B7ADB">
        <w:t>detailso</w:t>
      </w:r>
      <w:r>
        <w:t xml:space="preserve">ut the requirements for the </w:t>
      </w:r>
      <w:r w:rsidR="00B411CE">
        <w:t>View and</w:t>
      </w:r>
      <w:r w:rsidR="001E7513">
        <w:t xml:space="preserve"> update Student/Staff Details. </w:t>
      </w:r>
      <w:r>
        <w:t xml:space="preserve">The </w:t>
      </w:r>
      <w:r w:rsidRPr="006B7ADB">
        <w:t xml:space="preserve">details </w:t>
      </w:r>
      <w:r>
        <w:t>for the other modules will be given in the respective modules</w:t>
      </w:r>
      <w:r w:rsidR="0015359B">
        <w:t xml:space="preserve"> functional specification</w:t>
      </w:r>
      <w:r>
        <w:t>.</w:t>
      </w:r>
    </w:p>
    <w:p w:rsidR="00BB0872" w:rsidRDefault="00F4276E" w:rsidP="00111B4A">
      <w:pPr>
        <w:pStyle w:val="Heading1"/>
        <w:spacing w:after="100" w:afterAutospacing="1"/>
      </w:pPr>
      <w:bookmarkStart w:id="12" w:name="_Toc299975979"/>
      <w:bookmarkStart w:id="13" w:name="_Toc300695787"/>
      <w:bookmarkEnd w:id="5"/>
      <w:r w:rsidRPr="00F4276E">
        <w:t>View and Update</w:t>
      </w:r>
      <w:r w:rsidR="00DF4B5B">
        <w:t>u</w:t>
      </w:r>
      <w:r w:rsidR="00025BEA">
        <w:t>se</w:t>
      </w:r>
      <w:r w:rsidR="00DF4B5B">
        <w:t xml:space="preserve"> c</w:t>
      </w:r>
      <w:r w:rsidR="00BB0872">
        <w:t>ase</w:t>
      </w:r>
      <w:bookmarkEnd w:id="12"/>
      <w:bookmarkEnd w:id="13"/>
    </w:p>
    <w:p w:rsidR="00BB0872" w:rsidRDefault="00BB0872" w:rsidP="00043DD8">
      <w:pPr>
        <w:pStyle w:val="TempNormal2"/>
        <w:jc w:val="both"/>
        <w:rPr>
          <w:rFonts w:ascii="Times New Roman" w:hAnsi="Times New Roman"/>
          <w:noProof/>
          <w:sz w:val="2"/>
          <w:szCs w:val="2"/>
          <w:lang w:val="en-US" w:eastAsia="en-US"/>
        </w:rPr>
      </w:pPr>
    </w:p>
    <w:p w:rsidR="00BB0872" w:rsidRDefault="00BB0872" w:rsidP="00043DD8">
      <w:pPr>
        <w:pStyle w:val="TempNormal2"/>
        <w:jc w:val="both"/>
        <w:rPr>
          <w:rFonts w:ascii="Times New Roman" w:hAnsi="Times New Roman"/>
          <w:noProof/>
          <w:sz w:val="2"/>
          <w:szCs w:val="2"/>
          <w:lang w:val="en-US" w:eastAsia="en-US"/>
        </w:rPr>
      </w:pPr>
    </w:p>
    <w:p w:rsidR="00BB0872" w:rsidRDefault="00BB0872" w:rsidP="00043DD8">
      <w:pPr>
        <w:pStyle w:val="TempNormal2"/>
        <w:jc w:val="both"/>
        <w:rPr>
          <w:rFonts w:ascii="Times New Roman" w:hAnsi="Times New Roman"/>
          <w:noProof/>
          <w:sz w:val="2"/>
          <w:szCs w:val="2"/>
          <w:lang w:val="en-US" w:eastAsia="en-US"/>
        </w:rPr>
      </w:pPr>
    </w:p>
    <w:p w:rsidR="00A929A5" w:rsidRDefault="00DF4B5B" w:rsidP="00A929A5">
      <w:pPr>
        <w:pStyle w:val="TempNormal2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This use case will be used by administrators to </w:t>
      </w:r>
      <w:r w:rsidR="00ED4D20">
        <w:rPr>
          <w:rFonts w:cs="Arial"/>
          <w:sz w:val="20"/>
        </w:rPr>
        <w:t>view and update Student/Staff details</w:t>
      </w:r>
      <w:r w:rsidR="00797413">
        <w:rPr>
          <w:rFonts w:cs="Arial"/>
          <w:sz w:val="20"/>
        </w:rPr>
        <w:t xml:space="preserve"> into the system. The administrator should have the details of the students</w:t>
      </w:r>
      <w:r w:rsidR="00A929A5">
        <w:rPr>
          <w:rFonts w:cs="Arial"/>
          <w:sz w:val="20"/>
        </w:rPr>
        <w:t>/Staffs</w:t>
      </w:r>
      <w:r w:rsidR="00797413">
        <w:rPr>
          <w:rFonts w:cs="Arial"/>
          <w:sz w:val="20"/>
        </w:rPr>
        <w:t xml:space="preserve"> to be </w:t>
      </w:r>
      <w:r w:rsidR="00084E58">
        <w:rPr>
          <w:rFonts w:cs="Arial"/>
          <w:sz w:val="20"/>
        </w:rPr>
        <w:t xml:space="preserve">displayed </w:t>
      </w:r>
      <w:r w:rsidR="00D71E26">
        <w:rPr>
          <w:rFonts w:cs="Arial"/>
          <w:sz w:val="20"/>
        </w:rPr>
        <w:t>/updated</w:t>
      </w:r>
      <w:r w:rsidR="00797413">
        <w:rPr>
          <w:rFonts w:cs="Arial"/>
          <w:sz w:val="20"/>
        </w:rPr>
        <w:t xml:space="preserve"> into the </w:t>
      </w:r>
      <w:r w:rsidR="00717307">
        <w:rPr>
          <w:rFonts w:cs="Arial"/>
          <w:sz w:val="20"/>
        </w:rPr>
        <w:t xml:space="preserve">system. </w:t>
      </w:r>
    </w:p>
    <w:p w:rsidR="00A929A5" w:rsidRDefault="00A929A5" w:rsidP="00A929A5">
      <w:pPr>
        <w:pStyle w:val="TempNormal2"/>
        <w:jc w:val="both"/>
        <w:rPr>
          <w:rFonts w:cs="Arial"/>
          <w:sz w:val="20"/>
        </w:rPr>
      </w:pPr>
    </w:p>
    <w:p w:rsidR="00260AAD" w:rsidRPr="00652055" w:rsidRDefault="00652055" w:rsidP="00A929A5">
      <w:pPr>
        <w:pStyle w:val="TempNormal2"/>
        <w:jc w:val="both"/>
      </w:pPr>
      <w:r>
        <w:t xml:space="preserve">2.1.3   </w:t>
      </w:r>
      <w:r w:rsidRPr="00652055">
        <w:t>View and Update Student/Staff Details</w:t>
      </w:r>
    </w:p>
    <w:p w:rsidR="00F82EEA" w:rsidRDefault="00F82EEA" w:rsidP="00111B4A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Trigger</w:t>
      </w:r>
      <w:r w:rsidR="00D54B10">
        <w:rPr>
          <w:rFonts w:cs="Arial"/>
          <w:b/>
          <w:bCs/>
          <w:lang w:val="en-GB"/>
        </w:rPr>
        <w:t xml:space="preserve">: </w:t>
      </w:r>
      <w:r w:rsidR="00F30D8D">
        <w:rPr>
          <w:rFonts w:cs="Arial"/>
          <w:lang w:val="en-GB"/>
        </w:rPr>
        <w:t xml:space="preserve">Administrator triggers the functionality once he/she receives the </w:t>
      </w:r>
      <w:r w:rsidR="00717307">
        <w:rPr>
          <w:rFonts w:cs="Arial"/>
          <w:lang w:val="en-GB"/>
        </w:rPr>
        <w:t>details</w:t>
      </w:r>
      <w:r w:rsidR="00F30D8D">
        <w:rPr>
          <w:rFonts w:cs="Arial"/>
          <w:lang w:val="en-GB"/>
        </w:rPr>
        <w:t xml:space="preserve"> of the student.</w:t>
      </w:r>
    </w:p>
    <w:p w:rsidR="00D54B10" w:rsidRDefault="00D54B10" w:rsidP="00111B4A">
      <w:pPr>
        <w:spacing w:after="0"/>
        <w:rPr>
          <w:rFonts w:cs="Arial"/>
          <w:lang w:val="en-GB"/>
        </w:rPr>
      </w:pPr>
    </w:p>
    <w:p w:rsidR="00F82EEA" w:rsidRDefault="00F82EEA" w:rsidP="00111B4A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Pre-Conditions / Assumptions</w:t>
      </w:r>
      <w:r w:rsidR="00D02378">
        <w:rPr>
          <w:rFonts w:cs="Arial"/>
          <w:b/>
          <w:bCs/>
          <w:lang w:val="en-GB"/>
        </w:rPr>
        <w:t>:</w:t>
      </w:r>
    </w:p>
    <w:p w:rsidR="00F82EEA" w:rsidRDefault="00717307" w:rsidP="00BD06A8">
      <w:pPr>
        <w:numPr>
          <w:ilvl w:val="0"/>
          <w:numId w:val="16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 xml:space="preserve">The admin </w:t>
      </w:r>
      <w:r w:rsidR="008C2185">
        <w:rPr>
          <w:rFonts w:cs="Arial"/>
          <w:lang w:val="en-GB"/>
        </w:rPr>
        <w:t xml:space="preserve">should have the details </w:t>
      </w:r>
      <w:r>
        <w:rPr>
          <w:rFonts w:cs="Arial"/>
          <w:lang w:val="en-GB"/>
        </w:rPr>
        <w:t xml:space="preserve">of the student </w:t>
      </w:r>
      <w:r w:rsidR="001A3987">
        <w:rPr>
          <w:rFonts w:cs="Arial"/>
          <w:lang w:val="en-GB"/>
        </w:rPr>
        <w:t xml:space="preserve">and staff </w:t>
      </w:r>
      <w:r>
        <w:rPr>
          <w:rFonts w:cs="Arial"/>
          <w:lang w:val="en-GB"/>
        </w:rPr>
        <w:t>to be registered into the system</w:t>
      </w:r>
      <w:r w:rsidR="002D21CA">
        <w:rPr>
          <w:rFonts w:cs="Arial"/>
          <w:lang w:val="en-GB"/>
        </w:rPr>
        <w:t>.</w:t>
      </w:r>
    </w:p>
    <w:p w:rsidR="00F82EEA" w:rsidRDefault="00F82EEA" w:rsidP="00111B4A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Post Conditions</w:t>
      </w:r>
      <w:r w:rsidR="00D02378">
        <w:rPr>
          <w:rFonts w:cs="Arial"/>
          <w:b/>
          <w:bCs/>
          <w:lang w:val="en-GB"/>
        </w:rPr>
        <w:t>:</w:t>
      </w:r>
    </w:p>
    <w:p w:rsidR="00F82EEA" w:rsidRDefault="00C50ACE" w:rsidP="00BD06A8">
      <w:pPr>
        <w:numPr>
          <w:ilvl w:val="0"/>
          <w:numId w:val="17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>The student</w:t>
      </w:r>
      <w:r w:rsidR="00FF2683">
        <w:rPr>
          <w:rFonts w:cs="Arial"/>
          <w:lang w:val="en-GB"/>
        </w:rPr>
        <w:t>details will be displayed/updated along with marks based on the given criteria.</w:t>
      </w:r>
    </w:p>
    <w:p w:rsidR="00D54B10" w:rsidRDefault="004A14E7" w:rsidP="00885A73">
      <w:pPr>
        <w:numPr>
          <w:ilvl w:val="0"/>
          <w:numId w:val="17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>The S</w:t>
      </w:r>
      <w:r w:rsidR="004C0C52">
        <w:rPr>
          <w:rFonts w:cs="Arial"/>
          <w:lang w:val="en-GB"/>
        </w:rPr>
        <w:t>taff</w:t>
      </w:r>
      <w:r>
        <w:rPr>
          <w:rFonts w:cs="Arial"/>
          <w:lang w:val="en-GB"/>
        </w:rPr>
        <w:t xml:space="preserve"> info</w:t>
      </w:r>
      <w:r w:rsidR="004C0C52">
        <w:rPr>
          <w:rFonts w:cs="Arial"/>
          <w:lang w:val="en-GB"/>
        </w:rPr>
        <w:t xml:space="preserve"> should be </w:t>
      </w:r>
      <w:r>
        <w:rPr>
          <w:rFonts w:cs="Arial"/>
          <w:lang w:val="en-GB"/>
        </w:rPr>
        <w:t>updated using staff_info</w:t>
      </w:r>
      <w:r w:rsidR="004C0C52">
        <w:rPr>
          <w:rFonts w:cs="Arial"/>
          <w:lang w:val="en-GB"/>
        </w:rPr>
        <w:t xml:space="preserve"> table.</w:t>
      </w:r>
    </w:p>
    <w:p w:rsidR="006C4A56" w:rsidRPr="00885A73" w:rsidRDefault="006C4A56" w:rsidP="006C4A56">
      <w:pPr>
        <w:spacing w:after="0"/>
        <w:ind w:left="720"/>
        <w:rPr>
          <w:rFonts w:cs="Arial"/>
          <w:lang w:val="en-GB"/>
        </w:rPr>
      </w:pPr>
    </w:p>
    <w:p w:rsidR="00432F63" w:rsidRDefault="00F82EEA" w:rsidP="00111B4A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Success End Condition</w:t>
      </w:r>
      <w:r w:rsidR="00D02378">
        <w:rPr>
          <w:rFonts w:cs="Arial"/>
          <w:b/>
          <w:bCs/>
          <w:lang w:val="en-GB"/>
        </w:rPr>
        <w:t>:</w:t>
      </w:r>
      <w:r w:rsidR="00296876">
        <w:rPr>
          <w:rFonts w:cs="Arial"/>
          <w:lang w:val="en-GB"/>
        </w:rPr>
        <w:t>Display the list of details based on the given criteria and if any Updation, a success message should be displayed “Details updated successfully”.</w:t>
      </w:r>
    </w:p>
    <w:p w:rsidR="00F4276E" w:rsidRDefault="00F4276E" w:rsidP="00111B4A">
      <w:pPr>
        <w:spacing w:after="0"/>
        <w:rPr>
          <w:rFonts w:cs="Arial"/>
          <w:lang w:val="en-GB"/>
        </w:rPr>
      </w:pPr>
    </w:p>
    <w:p w:rsidR="009B3A29" w:rsidRDefault="00F82EEA" w:rsidP="00111B4A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Failed End Condition</w:t>
      </w:r>
      <w:r w:rsidR="00D02378">
        <w:rPr>
          <w:rFonts w:cs="Arial"/>
          <w:b/>
          <w:bCs/>
          <w:lang w:val="en-GB"/>
        </w:rPr>
        <w:t>:</w:t>
      </w:r>
      <w:r w:rsidR="005A4C38">
        <w:rPr>
          <w:rFonts w:cs="Arial"/>
          <w:lang w:val="en-GB"/>
        </w:rPr>
        <w:t xml:space="preserve">The system should throw an error message if </w:t>
      </w:r>
      <w:r w:rsidR="000013CD">
        <w:rPr>
          <w:rFonts w:cs="Arial"/>
          <w:lang w:val="en-GB"/>
        </w:rPr>
        <w:t xml:space="preserve">one of </w:t>
      </w:r>
      <w:r w:rsidR="005A4C38">
        <w:rPr>
          <w:rFonts w:cs="Arial"/>
          <w:lang w:val="en-GB"/>
        </w:rPr>
        <w:t xml:space="preserve">the </w:t>
      </w:r>
      <w:r w:rsidR="00B411CE">
        <w:rPr>
          <w:rFonts w:cs="Arial"/>
          <w:lang w:val="en-GB"/>
        </w:rPr>
        <w:t>validations</w:t>
      </w:r>
      <w:r w:rsidR="004468D0">
        <w:rPr>
          <w:rFonts w:cs="Arial"/>
          <w:lang w:val="en-GB"/>
        </w:rPr>
        <w:t>is wrong</w:t>
      </w:r>
      <w:r w:rsidR="00F049FC">
        <w:rPr>
          <w:rFonts w:cs="Arial"/>
          <w:lang w:val="en-GB"/>
        </w:rPr>
        <w:t>.</w:t>
      </w:r>
      <w:r w:rsidR="00D14B4F">
        <w:rPr>
          <w:rFonts w:cs="Arial"/>
          <w:lang w:val="en-GB"/>
        </w:rPr>
        <w:t xml:space="preserve"> The</w:t>
      </w:r>
      <w:r w:rsidR="002713E5">
        <w:rPr>
          <w:rFonts w:cs="Arial"/>
          <w:lang w:val="en-GB"/>
        </w:rPr>
        <w:t xml:space="preserve"> error message and </w:t>
      </w:r>
      <w:r w:rsidR="006A1706">
        <w:rPr>
          <w:rFonts w:cs="Arial"/>
          <w:lang w:val="en-GB"/>
        </w:rPr>
        <w:t>error code</w:t>
      </w:r>
      <w:r w:rsidR="002713E5">
        <w:rPr>
          <w:rFonts w:cs="Arial"/>
          <w:lang w:val="en-GB"/>
        </w:rPr>
        <w:t xml:space="preserve"> needs to be identified during design.</w:t>
      </w:r>
      <w:r w:rsidR="0073776D">
        <w:rPr>
          <w:rFonts w:cs="Arial"/>
          <w:lang w:val="en-GB"/>
        </w:rPr>
        <w:t xml:space="preserve"> The validation and business rules are mentioned in the business rules section.</w:t>
      </w:r>
    </w:p>
    <w:p w:rsidR="00D54B10" w:rsidRDefault="00D54B10" w:rsidP="00111B4A">
      <w:pPr>
        <w:spacing w:after="0"/>
        <w:rPr>
          <w:rFonts w:cs="Arial"/>
          <w:lang w:val="en-GB"/>
        </w:rPr>
      </w:pPr>
    </w:p>
    <w:p w:rsidR="00835275" w:rsidRDefault="00835275" w:rsidP="006511BC">
      <w:pPr>
        <w:spacing w:after="0"/>
        <w:rPr>
          <w:rFonts w:cs="Arial"/>
          <w:lang w:val="en-GB"/>
        </w:rPr>
      </w:pPr>
      <w:r>
        <w:rPr>
          <w:rFonts w:cs="Arial"/>
          <w:b/>
          <w:bCs/>
          <w:lang w:val="en-GB"/>
        </w:rPr>
        <w:t>Steps &amp; Actions</w:t>
      </w:r>
      <w:r w:rsidR="00330B3C">
        <w:rPr>
          <w:rFonts w:cs="Arial"/>
          <w:b/>
          <w:bCs/>
          <w:lang w:val="en-GB"/>
        </w:rPr>
        <w:t xml:space="preserve"> for</w:t>
      </w:r>
      <w:r w:rsidR="000004A3">
        <w:rPr>
          <w:rFonts w:cs="Arial"/>
          <w:b/>
          <w:bCs/>
          <w:lang w:val="en-GB"/>
        </w:rPr>
        <w:t xml:space="preserve"> update</w:t>
      </w:r>
      <w:r w:rsidR="00D02378">
        <w:rPr>
          <w:rFonts w:cs="Arial"/>
          <w:b/>
          <w:bCs/>
          <w:lang w:val="en-GB"/>
        </w:rPr>
        <w:t>:</w:t>
      </w:r>
    </w:p>
    <w:p w:rsidR="00835275" w:rsidRDefault="00C73618" w:rsidP="00BD06A8">
      <w:pPr>
        <w:numPr>
          <w:ilvl w:val="0"/>
          <w:numId w:val="18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 xml:space="preserve">System should </w:t>
      </w:r>
      <w:r w:rsidR="000013CD">
        <w:rPr>
          <w:rFonts w:cs="Arial"/>
          <w:lang w:val="en-GB"/>
        </w:rPr>
        <w:t>display</w:t>
      </w:r>
      <w:r>
        <w:rPr>
          <w:rFonts w:cs="Arial"/>
          <w:lang w:val="en-GB"/>
        </w:rPr>
        <w:t xml:space="preserve"> all the necessary fields in the screen.</w:t>
      </w:r>
    </w:p>
    <w:p w:rsidR="00330B3C" w:rsidRDefault="00330B3C" w:rsidP="00BD06A8">
      <w:pPr>
        <w:numPr>
          <w:ilvl w:val="0"/>
          <w:numId w:val="18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>All field</w:t>
      </w:r>
      <w:r w:rsidR="00240CF6">
        <w:rPr>
          <w:rFonts w:cs="Arial"/>
          <w:lang w:val="en-GB"/>
        </w:rPr>
        <w:t>s</w:t>
      </w:r>
      <w:r>
        <w:rPr>
          <w:rFonts w:cs="Arial"/>
          <w:lang w:val="en-GB"/>
        </w:rPr>
        <w:t xml:space="preserve"> should be retrieved from database.</w:t>
      </w:r>
    </w:p>
    <w:p w:rsidR="00426063" w:rsidRDefault="00426063" w:rsidP="00426063">
      <w:pPr>
        <w:spacing w:after="0"/>
        <w:ind w:left="720"/>
        <w:rPr>
          <w:rFonts w:cs="Arial"/>
          <w:lang w:val="en-GB"/>
        </w:rPr>
      </w:pPr>
    </w:p>
    <w:p w:rsidR="00CF60EA" w:rsidRDefault="00CF60EA" w:rsidP="00426063">
      <w:pPr>
        <w:spacing w:after="0"/>
        <w:ind w:left="720"/>
        <w:rPr>
          <w:rFonts w:cs="Arial"/>
          <w:lang w:val="en-GB"/>
        </w:rPr>
      </w:pPr>
    </w:p>
    <w:p w:rsidR="00CF60EA" w:rsidRDefault="00CF60EA" w:rsidP="00426063">
      <w:pPr>
        <w:spacing w:after="0"/>
        <w:ind w:left="720"/>
        <w:rPr>
          <w:rFonts w:cs="Arial"/>
          <w:lang w:val="en-GB"/>
        </w:rPr>
      </w:pPr>
    </w:p>
    <w:p w:rsidR="00CF60EA" w:rsidRDefault="00CF60EA" w:rsidP="00426063">
      <w:pPr>
        <w:spacing w:after="0"/>
        <w:ind w:left="720"/>
        <w:rPr>
          <w:rFonts w:cs="Arial"/>
          <w:lang w:val="en-GB"/>
        </w:rPr>
      </w:pPr>
    </w:p>
    <w:p w:rsidR="00CF60EA" w:rsidRDefault="00CF60EA" w:rsidP="00426063">
      <w:pPr>
        <w:spacing w:after="0"/>
        <w:ind w:left="720"/>
        <w:rPr>
          <w:rFonts w:cs="Arial"/>
          <w:lang w:val="en-GB"/>
        </w:rPr>
      </w:pPr>
    </w:p>
    <w:p w:rsidR="00CF60EA" w:rsidRDefault="00CF60EA" w:rsidP="00426063">
      <w:pPr>
        <w:spacing w:after="0"/>
        <w:ind w:left="720"/>
        <w:rPr>
          <w:rFonts w:cs="Arial"/>
          <w:lang w:val="en-GB"/>
        </w:rPr>
      </w:pPr>
    </w:p>
    <w:p w:rsidR="00CF60EA" w:rsidRDefault="00CF60EA" w:rsidP="00426063">
      <w:pPr>
        <w:spacing w:after="0"/>
        <w:ind w:left="720"/>
        <w:rPr>
          <w:rFonts w:cs="Arial"/>
          <w:lang w:val="en-GB"/>
        </w:rPr>
      </w:pPr>
    </w:p>
    <w:p w:rsidR="007D2942" w:rsidRPr="006A1706" w:rsidRDefault="007D2942" w:rsidP="007D2942">
      <w:pPr>
        <w:spacing w:after="0"/>
        <w:ind w:left="630"/>
        <w:rPr>
          <w:rFonts w:cs="Arial"/>
          <w:lang w:val="en-GB"/>
        </w:rPr>
      </w:pPr>
    </w:p>
    <w:p w:rsidR="00426063" w:rsidRPr="009E6D3C" w:rsidRDefault="00426063" w:rsidP="00BD06A8">
      <w:pPr>
        <w:numPr>
          <w:ilvl w:val="0"/>
          <w:numId w:val="18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lastRenderedPageBreak/>
        <w:t xml:space="preserve">System needs to </w:t>
      </w:r>
      <w:r w:rsidR="006622F2">
        <w:rPr>
          <w:rFonts w:cs="Arial"/>
          <w:lang w:val="en-GB"/>
        </w:rPr>
        <w:t>update</w:t>
      </w:r>
      <w:r>
        <w:rPr>
          <w:rFonts w:cs="Arial"/>
          <w:lang w:val="en-GB"/>
        </w:rPr>
        <w:t xml:space="preserve"> the </w:t>
      </w:r>
      <w:r w:rsidR="006622F2">
        <w:rPr>
          <w:rFonts w:cs="Arial"/>
          <w:lang w:val="en-GB"/>
        </w:rPr>
        <w:t xml:space="preserve">edited </w:t>
      </w:r>
      <w:r>
        <w:rPr>
          <w:rFonts w:cs="Arial"/>
          <w:lang w:val="en-GB"/>
        </w:rPr>
        <w:t>student details into the system.</w:t>
      </w:r>
    </w:p>
    <w:p w:rsidR="00426063" w:rsidRDefault="00426063" w:rsidP="00BD06A8">
      <w:pPr>
        <w:numPr>
          <w:ilvl w:val="0"/>
          <w:numId w:val="18"/>
        </w:numPr>
        <w:spacing w:after="0"/>
        <w:rPr>
          <w:rFonts w:cs="Arial"/>
          <w:lang w:val="en-GB"/>
        </w:rPr>
      </w:pPr>
      <w:bookmarkStart w:id="14" w:name="_Toc493581196"/>
      <w:bookmarkStart w:id="15" w:name="_Toc496080442"/>
      <w:r>
        <w:rPr>
          <w:rFonts w:cs="Arial"/>
          <w:lang w:val="en-GB"/>
        </w:rPr>
        <w:t xml:space="preserve">System needs to </w:t>
      </w:r>
      <w:r w:rsidR="006622F2">
        <w:rPr>
          <w:rFonts w:cs="Arial"/>
          <w:lang w:val="en-GB"/>
        </w:rPr>
        <w:t xml:space="preserve">update the edited </w:t>
      </w:r>
      <w:r>
        <w:rPr>
          <w:rFonts w:cs="Arial"/>
          <w:lang w:val="en-GB"/>
        </w:rPr>
        <w:t>store the staff details into the system.</w:t>
      </w:r>
    </w:p>
    <w:p w:rsidR="00426063" w:rsidRDefault="00426063" w:rsidP="00E76822">
      <w:pPr>
        <w:tabs>
          <w:tab w:val="left" w:pos="540"/>
          <w:tab w:val="left" w:pos="900"/>
        </w:tabs>
        <w:spacing w:after="120"/>
        <w:ind w:left="1170"/>
        <w:rPr>
          <w:rFonts w:cs="Arial"/>
          <w:b/>
          <w:bCs/>
          <w:lang w:val="en-GB"/>
        </w:rPr>
      </w:pPr>
    </w:p>
    <w:p w:rsidR="00C53DE2" w:rsidRDefault="00D14B4F" w:rsidP="00C53DE2">
      <w:pPr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  <w:lang w:val="en-GB"/>
        </w:rPr>
        <w:t>Business Rules &amp; Validations</w:t>
      </w:r>
      <w:r w:rsidR="00B66808">
        <w:rPr>
          <w:rFonts w:cs="Arial"/>
          <w:b/>
          <w:bCs/>
          <w:lang w:val="en-GB"/>
        </w:rPr>
        <w:t xml:space="preserve"> for view</w:t>
      </w:r>
      <w:r w:rsidR="00E76822">
        <w:rPr>
          <w:rFonts w:cs="Arial"/>
          <w:b/>
          <w:bCs/>
          <w:lang w:val="en-GB"/>
        </w:rPr>
        <w:t>:</w:t>
      </w:r>
    </w:p>
    <w:p w:rsidR="00D03294" w:rsidRDefault="00D03294" w:rsidP="00BD06A8">
      <w:pPr>
        <w:numPr>
          <w:ilvl w:val="0"/>
          <w:numId w:val="17"/>
        </w:numPr>
        <w:spacing w:after="0"/>
        <w:jc w:val="both"/>
        <w:rPr>
          <w:rFonts w:cs="Arial"/>
          <w:lang w:val="en-GB"/>
        </w:rPr>
      </w:pPr>
      <w:r w:rsidRPr="0078006E">
        <w:rPr>
          <w:rFonts w:cs="Arial"/>
          <w:lang w:val="en-GB"/>
        </w:rPr>
        <w:t>All fields are mandatory.</w:t>
      </w:r>
    </w:p>
    <w:p w:rsidR="004D5EFE" w:rsidRDefault="004D5EFE" w:rsidP="0028058C">
      <w:pPr>
        <w:numPr>
          <w:ilvl w:val="0"/>
          <w:numId w:val="17"/>
        </w:numPr>
        <w:spacing w:after="0"/>
        <w:jc w:val="both"/>
        <w:rPr>
          <w:rFonts w:cs="Arial"/>
          <w:lang w:val="en-GB"/>
        </w:rPr>
      </w:pPr>
      <w:r>
        <w:rPr>
          <w:rFonts w:cs="Arial"/>
          <w:lang w:val="en-GB"/>
        </w:rPr>
        <w:t>At the time of clicking the view button , the following tasks needs to be done:</w:t>
      </w:r>
    </w:p>
    <w:p w:rsidR="0028058C" w:rsidRPr="004D5EFE" w:rsidRDefault="0028058C" w:rsidP="00051839">
      <w:pPr>
        <w:numPr>
          <w:ilvl w:val="1"/>
          <w:numId w:val="17"/>
        </w:numPr>
        <w:spacing w:after="0"/>
        <w:jc w:val="both"/>
        <w:rPr>
          <w:rFonts w:cs="Arial"/>
          <w:lang w:val="en-GB"/>
        </w:rPr>
      </w:pPr>
      <w:r w:rsidRPr="004D5EFE">
        <w:rPr>
          <w:rFonts w:cs="Arial"/>
          <w:lang w:val="en-GB"/>
        </w:rPr>
        <w:t>Retrieve the staff details</w:t>
      </w:r>
      <w:r w:rsidR="004D5EFE" w:rsidRPr="004D5EFE">
        <w:rPr>
          <w:rFonts w:cs="Arial"/>
          <w:lang w:val="en-GB"/>
        </w:rPr>
        <w:t xml:space="preserve">/Student details </w:t>
      </w:r>
      <w:r w:rsidRPr="004D5EFE">
        <w:rPr>
          <w:rFonts w:cs="Arial"/>
          <w:lang w:val="en-GB"/>
        </w:rPr>
        <w:t xml:space="preserve"> based on the staff id</w:t>
      </w:r>
      <w:r w:rsidR="004D5EFE" w:rsidRPr="004D5EFE">
        <w:rPr>
          <w:rFonts w:cs="Arial"/>
          <w:lang w:val="en-GB"/>
        </w:rPr>
        <w:t>/</w:t>
      </w:r>
      <w:r w:rsidRPr="004D5EFE">
        <w:rPr>
          <w:rFonts w:cs="Arial"/>
          <w:lang w:val="en-GB"/>
        </w:rPr>
        <w:t xml:space="preserve">student id   </w:t>
      </w:r>
    </w:p>
    <w:p w:rsidR="0028058C" w:rsidRDefault="0028058C" w:rsidP="00051839">
      <w:pPr>
        <w:numPr>
          <w:ilvl w:val="1"/>
          <w:numId w:val="17"/>
        </w:numPr>
        <w:spacing w:after="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Identify the Standard category based on the </w:t>
      </w:r>
      <w:r w:rsidR="004A132A">
        <w:rPr>
          <w:rFonts w:cs="Arial"/>
          <w:lang w:val="en-GB"/>
        </w:rPr>
        <w:t xml:space="preserve">given student </w:t>
      </w:r>
      <w:r>
        <w:rPr>
          <w:rFonts w:cs="Arial"/>
          <w:lang w:val="en-GB"/>
        </w:rPr>
        <w:t>standard</w:t>
      </w:r>
      <w:r w:rsidR="00483721">
        <w:rPr>
          <w:rFonts w:cs="Arial"/>
          <w:lang w:val="en-GB"/>
        </w:rPr>
        <w:t>.</w:t>
      </w:r>
    </w:p>
    <w:p w:rsidR="00483721" w:rsidRDefault="0028058C" w:rsidP="00051839">
      <w:pPr>
        <w:numPr>
          <w:ilvl w:val="1"/>
          <w:numId w:val="17"/>
        </w:numPr>
        <w:spacing w:after="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Based on the standard category, </w:t>
      </w:r>
      <w:r w:rsidR="00483721">
        <w:rPr>
          <w:rFonts w:cs="Arial"/>
          <w:lang w:val="en-GB"/>
        </w:rPr>
        <w:t xml:space="preserve">grade </w:t>
      </w:r>
      <w:r>
        <w:rPr>
          <w:rFonts w:cs="Arial"/>
          <w:lang w:val="en-GB"/>
        </w:rPr>
        <w:t>will be retrieved from the corresponding table</w:t>
      </w:r>
      <w:r w:rsidR="00483721">
        <w:rPr>
          <w:rFonts w:cs="Arial"/>
          <w:lang w:val="en-GB"/>
        </w:rPr>
        <w:t>.</w:t>
      </w:r>
    </w:p>
    <w:p w:rsidR="0028058C" w:rsidRDefault="009A5892" w:rsidP="00051839">
      <w:pPr>
        <w:numPr>
          <w:ilvl w:val="1"/>
          <w:numId w:val="17"/>
        </w:numPr>
        <w:spacing w:after="0"/>
        <w:jc w:val="both"/>
        <w:rPr>
          <w:rFonts w:cs="Arial"/>
          <w:lang w:val="en-GB"/>
        </w:rPr>
      </w:pPr>
      <w:r>
        <w:rPr>
          <w:rFonts w:cs="Arial"/>
          <w:lang w:val="en-GB"/>
        </w:rPr>
        <w:t>Retrieve the country and state of the student based on the country id.</w:t>
      </w:r>
    </w:p>
    <w:p w:rsidR="0028058C" w:rsidRDefault="0028058C" w:rsidP="009A5892">
      <w:pPr>
        <w:spacing w:after="0"/>
        <w:ind w:left="720"/>
        <w:jc w:val="both"/>
        <w:rPr>
          <w:rFonts w:cs="Arial"/>
          <w:lang w:val="en-GB"/>
        </w:rPr>
      </w:pPr>
    </w:p>
    <w:p w:rsidR="00B66808" w:rsidRDefault="00B66808" w:rsidP="00B66808">
      <w:pPr>
        <w:spacing w:after="0"/>
        <w:jc w:val="both"/>
        <w:rPr>
          <w:rFonts w:cs="Arial"/>
          <w:lang w:val="en-GB"/>
        </w:rPr>
      </w:pPr>
    </w:p>
    <w:p w:rsidR="00B66808" w:rsidRDefault="00B66808" w:rsidP="00B66808">
      <w:pPr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  <w:lang w:val="en-GB"/>
        </w:rPr>
        <w:t>Business Rules &amp; Validations for update:</w:t>
      </w:r>
    </w:p>
    <w:p w:rsidR="00951449" w:rsidRPr="00957936" w:rsidRDefault="00951449" w:rsidP="00BD06A8">
      <w:pPr>
        <w:numPr>
          <w:ilvl w:val="0"/>
          <w:numId w:val="23"/>
        </w:numPr>
        <w:spacing w:after="0"/>
        <w:jc w:val="both"/>
        <w:rPr>
          <w:rFonts w:cs="Arial"/>
          <w:lang w:val="en-GB"/>
        </w:rPr>
      </w:pPr>
      <w:r w:rsidRPr="0078006E">
        <w:rPr>
          <w:rFonts w:cs="Arial"/>
          <w:lang w:val="en-GB"/>
        </w:rPr>
        <w:t>All fields are mandatory.</w:t>
      </w:r>
    </w:p>
    <w:p w:rsidR="00051839" w:rsidRPr="00051839" w:rsidRDefault="00F0359F" w:rsidP="00BD06A8">
      <w:pPr>
        <w:numPr>
          <w:ilvl w:val="0"/>
          <w:numId w:val="17"/>
        </w:numPr>
        <w:spacing w:after="0"/>
        <w:jc w:val="both"/>
      </w:pPr>
      <w:bookmarkStart w:id="16" w:name="_Toc299975981"/>
      <w:bookmarkStart w:id="17" w:name="_Toc300695788"/>
      <w:r w:rsidRPr="00051839">
        <w:rPr>
          <w:rFonts w:cs="Arial"/>
          <w:lang w:val="en-GB"/>
        </w:rPr>
        <w:t xml:space="preserve">Contact no should be </w:t>
      </w:r>
      <w:r w:rsidR="00051839">
        <w:rPr>
          <w:rFonts w:cs="Arial"/>
          <w:lang w:val="en-GB"/>
        </w:rPr>
        <w:t xml:space="preserve">numeric and contains only </w:t>
      </w:r>
      <w:r w:rsidRPr="00051839">
        <w:rPr>
          <w:rFonts w:cs="Arial"/>
          <w:lang w:val="en-GB"/>
        </w:rPr>
        <w:t xml:space="preserve">10 digits. </w:t>
      </w:r>
    </w:p>
    <w:p w:rsidR="000B080D" w:rsidRDefault="00F0359F" w:rsidP="00BD06A8">
      <w:pPr>
        <w:numPr>
          <w:ilvl w:val="0"/>
          <w:numId w:val="17"/>
        </w:numPr>
        <w:spacing w:after="0"/>
        <w:jc w:val="both"/>
      </w:pPr>
      <w:r>
        <w:t xml:space="preserve">Email id should contain @ </w:t>
      </w:r>
      <w:r w:rsidR="00B411CE">
        <w:t xml:space="preserve">and. </w:t>
      </w:r>
      <w:r>
        <w:t>symbols</w:t>
      </w:r>
    </w:p>
    <w:bookmarkEnd w:id="16"/>
    <w:bookmarkEnd w:id="17"/>
    <w:p w:rsidR="00903466" w:rsidRDefault="00D619EF" w:rsidP="00BD06A8">
      <w:pPr>
        <w:numPr>
          <w:ilvl w:val="0"/>
          <w:numId w:val="17"/>
        </w:numPr>
        <w:spacing w:after="0"/>
        <w:jc w:val="both"/>
      </w:pPr>
      <w:r>
        <w:t xml:space="preserve">Based on the transport selection, the net fee should be </w:t>
      </w:r>
      <w:r w:rsidR="00903466">
        <w:t>calculated for only student as follows:</w:t>
      </w:r>
    </w:p>
    <w:p w:rsidR="00903466" w:rsidRDefault="00903466" w:rsidP="00903466">
      <w:pPr>
        <w:numPr>
          <w:ilvl w:val="1"/>
          <w:numId w:val="17"/>
        </w:numPr>
        <w:spacing w:after="0"/>
        <w:jc w:val="both"/>
      </w:pPr>
      <w:r>
        <w:t>If the student using transport, then net fee should be added with the transport fee.</w:t>
      </w:r>
    </w:p>
    <w:p w:rsidR="00D619EF" w:rsidRDefault="00903466" w:rsidP="00903466">
      <w:pPr>
        <w:numPr>
          <w:ilvl w:val="1"/>
          <w:numId w:val="17"/>
        </w:numPr>
        <w:spacing w:after="0"/>
        <w:jc w:val="both"/>
      </w:pPr>
      <w:r>
        <w:t xml:space="preserve">If the student is not using transport, then net fee should be </w:t>
      </w:r>
      <w:r w:rsidR="00D619EF">
        <w:t xml:space="preserve">deducted with </w:t>
      </w:r>
      <w:r w:rsidR="00B411CE">
        <w:t>the transport</w:t>
      </w:r>
      <w:r w:rsidR="00D619EF">
        <w:t xml:space="preserve"> fee </w:t>
      </w:r>
      <w:r w:rsidR="006A7803">
        <w:t>.</w:t>
      </w:r>
    </w:p>
    <w:p w:rsidR="00B66808" w:rsidRDefault="00B66808" w:rsidP="00B66808">
      <w:pPr>
        <w:spacing w:after="0"/>
        <w:jc w:val="both"/>
        <w:rPr>
          <w:rFonts w:cs="Arial"/>
          <w:lang w:val="en-GB"/>
        </w:rPr>
      </w:pPr>
    </w:p>
    <w:bookmarkEnd w:id="14"/>
    <w:bookmarkEnd w:id="15"/>
    <w:p w:rsidR="00BB0872" w:rsidRDefault="00D03EE0" w:rsidP="00F951A0">
      <w:pPr>
        <w:pStyle w:val="Heading1"/>
        <w:spacing w:after="100" w:afterAutospacing="1"/>
        <w:jc w:val="both"/>
        <w:rPr>
          <w:b w:val="0"/>
        </w:rPr>
      </w:pPr>
      <w:r>
        <w:rPr>
          <w:b w:val="0"/>
        </w:rPr>
        <w:t xml:space="preserve">Student </w:t>
      </w:r>
      <w:r w:rsidR="006D3B69">
        <w:rPr>
          <w:b w:val="0"/>
        </w:rPr>
        <w:t>View</w:t>
      </w:r>
      <w:r w:rsidR="00471009">
        <w:rPr>
          <w:b w:val="0"/>
        </w:rPr>
        <w:t xml:space="preserve"> Screen</w:t>
      </w:r>
      <w:r w:rsidR="008B7EF0">
        <w:rPr>
          <w:b w:val="0"/>
        </w:rPr>
        <w:t>:</w:t>
      </w:r>
    </w:p>
    <w:p w:rsidR="00D03EE0" w:rsidRDefault="00D03EE0" w:rsidP="00F951A0">
      <w:pPr>
        <w:spacing w:after="100" w:afterAutospacing="1"/>
      </w:pPr>
      <w:r>
        <w:t xml:space="preserve">This should capture the following fields </w:t>
      </w:r>
    </w:p>
    <w:p w:rsidR="00D03EE0" w:rsidRDefault="00B411CE" w:rsidP="00BD06A8">
      <w:pPr>
        <w:numPr>
          <w:ilvl w:val="0"/>
          <w:numId w:val="20"/>
        </w:numPr>
        <w:spacing w:after="0"/>
      </w:pPr>
      <w:r>
        <w:t>C</w:t>
      </w:r>
      <w:r w:rsidR="00F0009E">
        <w:t>ategory</w:t>
      </w:r>
      <w:r>
        <w:t xml:space="preserve"> –</w:t>
      </w:r>
      <w:r w:rsidR="006D3B69">
        <w:t>Identify either Student or Staff in dropdown</w:t>
      </w:r>
      <w:r w:rsidR="00D03EE0">
        <w:t>.</w:t>
      </w:r>
    </w:p>
    <w:p w:rsidR="006D3B69" w:rsidRDefault="006D3B69" w:rsidP="00BD06A8">
      <w:pPr>
        <w:numPr>
          <w:ilvl w:val="0"/>
          <w:numId w:val="20"/>
        </w:numPr>
        <w:spacing w:after="0"/>
      </w:pPr>
      <w:r>
        <w:t>Id – Represent Id depending upon drop down option</w:t>
      </w:r>
    </w:p>
    <w:p w:rsidR="000D7A8D" w:rsidRDefault="000D7A8D" w:rsidP="000D7A8D">
      <w:pPr>
        <w:numPr>
          <w:ilvl w:val="0"/>
          <w:numId w:val="20"/>
        </w:numPr>
        <w:spacing w:after="0"/>
      </w:pPr>
      <w:r>
        <w:t xml:space="preserve">View - Submit Button used to </w:t>
      </w:r>
      <w:r w:rsidR="003C6DC4">
        <w:t>search</w:t>
      </w:r>
      <w:r>
        <w:t xml:space="preserve"> the </w:t>
      </w:r>
      <w:r w:rsidR="003C6DC4">
        <w:t>student</w:t>
      </w:r>
      <w:r>
        <w:t xml:space="preserve"> details </w:t>
      </w:r>
      <w:r w:rsidR="003C6DC4">
        <w:t xml:space="preserve">in </w:t>
      </w:r>
      <w:r>
        <w:t>the table</w:t>
      </w:r>
      <w:r w:rsidR="003C6DC4">
        <w:t xml:space="preserve"> and display it in the student update screen</w:t>
      </w:r>
      <w:r>
        <w:t>.</w:t>
      </w:r>
    </w:p>
    <w:p w:rsidR="007D6015" w:rsidRDefault="007D6015" w:rsidP="007D6015">
      <w:pPr>
        <w:pStyle w:val="Heading1"/>
        <w:spacing w:after="100" w:afterAutospacing="1"/>
        <w:jc w:val="both"/>
        <w:rPr>
          <w:b w:val="0"/>
        </w:rPr>
      </w:pPr>
      <w:r>
        <w:rPr>
          <w:b w:val="0"/>
        </w:rPr>
        <w:t>Student Updat</w:t>
      </w:r>
      <w:r w:rsidR="007A7390">
        <w:rPr>
          <w:b w:val="0"/>
        </w:rPr>
        <w:t>ion</w:t>
      </w:r>
      <w:r>
        <w:rPr>
          <w:b w:val="0"/>
        </w:rPr>
        <w:t>Screen:</w:t>
      </w:r>
    </w:p>
    <w:p w:rsidR="006D3B69" w:rsidRDefault="006D3B69" w:rsidP="006D3B69">
      <w:pPr>
        <w:spacing w:after="100" w:afterAutospacing="1"/>
      </w:pPr>
      <w:r>
        <w:t xml:space="preserve">This should capture the following fields </w:t>
      </w:r>
    </w:p>
    <w:p w:rsidR="00F0359F" w:rsidRDefault="00F0359F" w:rsidP="00BD06A8">
      <w:pPr>
        <w:numPr>
          <w:ilvl w:val="0"/>
          <w:numId w:val="21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>Initially display all fields in</w:t>
      </w:r>
      <w:r w:rsidR="001E7013">
        <w:rPr>
          <w:rFonts w:cs="Arial"/>
          <w:lang w:val="en-GB"/>
        </w:rPr>
        <w:t>a</w:t>
      </w:r>
      <w:r>
        <w:rPr>
          <w:rFonts w:cs="Arial"/>
          <w:lang w:val="en-GB"/>
        </w:rPr>
        <w:t xml:space="preserve"> non-editable mode.</w:t>
      </w:r>
    </w:p>
    <w:p w:rsidR="006B02FF" w:rsidRDefault="006B02FF" w:rsidP="00BD06A8">
      <w:pPr>
        <w:numPr>
          <w:ilvl w:val="0"/>
          <w:numId w:val="21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>Display non-editable fields :</w:t>
      </w:r>
    </w:p>
    <w:p w:rsidR="006B02FF" w:rsidRDefault="00240CF6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>Stud</w:t>
      </w:r>
      <w:r w:rsidR="00903D5D">
        <w:rPr>
          <w:rFonts w:cs="Arial"/>
          <w:lang w:val="en-GB"/>
        </w:rPr>
        <w:t>ent</w:t>
      </w:r>
      <w:r>
        <w:rPr>
          <w:rFonts w:cs="Arial"/>
          <w:lang w:val="en-GB"/>
        </w:rPr>
        <w:t>Id</w:t>
      </w:r>
    </w:p>
    <w:p w:rsidR="00240CF6" w:rsidRDefault="00730F6D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 xml:space="preserve">Student </w:t>
      </w:r>
      <w:r w:rsidR="00240CF6">
        <w:rPr>
          <w:rFonts w:cs="Arial"/>
          <w:lang w:val="en-GB"/>
        </w:rPr>
        <w:t>Name</w:t>
      </w:r>
    </w:p>
    <w:p w:rsidR="00240CF6" w:rsidRDefault="00240CF6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>Standard</w:t>
      </w:r>
    </w:p>
    <w:p w:rsidR="00633D7D" w:rsidRDefault="00633D7D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>Grade</w:t>
      </w:r>
    </w:p>
    <w:p w:rsidR="00240CF6" w:rsidRDefault="00240CF6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>Country</w:t>
      </w:r>
    </w:p>
    <w:p w:rsidR="00240CF6" w:rsidRPr="00240CF6" w:rsidRDefault="00240CF6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t>Gender</w:t>
      </w:r>
    </w:p>
    <w:p w:rsidR="00240CF6" w:rsidRPr="00240CF6" w:rsidRDefault="00240CF6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t>Date of Birth</w:t>
      </w:r>
    </w:p>
    <w:p w:rsidR="00240CF6" w:rsidRPr="00DD6E2C" w:rsidRDefault="00240CF6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t>Date of Joining</w:t>
      </w:r>
    </w:p>
    <w:p w:rsidR="00DD6E2C" w:rsidRDefault="00DD6E2C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t>Netfee</w:t>
      </w:r>
      <w:r w:rsidR="00273814">
        <w:t>s</w:t>
      </w:r>
    </w:p>
    <w:p w:rsidR="00B94C66" w:rsidRDefault="00B94C66" w:rsidP="00B94C66">
      <w:pPr>
        <w:numPr>
          <w:ilvl w:val="1"/>
          <w:numId w:val="22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lastRenderedPageBreak/>
        <w:t>State</w:t>
      </w:r>
    </w:p>
    <w:p w:rsidR="00240CF6" w:rsidRDefault="00240CF6" w:rsidP="00BD06A8">
      <w:pPr>
        <w:pStyle w:val="ListParagraph"/>
        <w:numPr>
          <w:ilvl w:val="1"/>
          <w:numId w:val="22"/>
        </w:numPr>
        <w:rPr>
          <w:rFonts w:cs="Arial"/>
          <w:lang w:val="en-GB"/>
        </w:rPr>
      </w:pPr>
      <w:r>
        <w:rPr>
          <w:rFonts w:cs="Arial"/>
          <w:lang w:val="en-GB"/>
        </w:rPr>
        <w:t>Address</w:t>
      </w:r>
    </w:p>
    <w:p w:rsidR="00240CF6" w:rsidRPr="00240CF6" w:rsidRDefault="00240CF6" w:rsidP="00BD06A8">
      <w:pPr>
        <w:pStyle w:val="ListParagraph"/>
        <w:numPr>
          <w:ilvl w:val="1"/>
          <w:numId w:val="22"/>
        </w:numPr>
        <w:rPr>
          <w:rFonts w:cs="Arial"/>
          <w:lang w:val="en-GB"/>
        </w:rPr>
      </w:pPr>
      <w:r>
        <w:t>Email Address</w:t>
      </w:r>
    </w:p>
    <w:p w:rsidR="00240CF6" w:rsidRPr="002C4ECE" w:rsidRDefault="00240CF6" w:rsidP="00BD06A8">
      <w:pPr>
        <w:pStyle w:val="ListParagraph"/>
        <w:numPr>
          <w:ilvl w:val="1"/>
          <w:numId w:val="22"/>
        </w:numPr>
        <w:rPr>
          <w:rFonts w:cs="Arial"/>
          <w:lang w:val="en-GB"/>
        </w:rPr>
      </w:pPr>
      <w:r>
        <w:t>Contact no</w:t>
      </w:r>
    </w:p>
    <w:p w:rsidR="002C4ECE" w:rsidRPr="00573E1A" w:rsidRDefault="002C4ECE" w:rsidP="00BD06A8">
      <w:pPr>
        <w:pStyle w:val="ListParagraph"/>
        <w:numPr>
          <w:ilvl w:val="1"/>
          <w:numId w:val="22"/>
        </w:numPr>
        <w:rPr>
          <w:rFonts w:cs="Arial"/>
          <w:lang w:val="en-GB"/>
        </w:rPr>
      </w:pPr>
      <w:r>
        <w:t>Transport</w:t>
      </w:r>
    </w:p>
    <w:p w:rsidR="00573E1A" w:rsidRPr="007C1C9B" w:rsidRDefault="00EA5D35" w:rsidP="00EA5D35">
      <w:pPr>
        <w:numPr>
          <w:ilvl w:val="0"/>
          <w:numId w:val="22"/>
        </w:numPr>
        <w:spacing w:after="0"/>
      </w:pPr>
      <w:r>
        <w:t>Update</w:t>
      </w:r>
      <w:r w:rsidR="002A62DD">
        <w:t>–</w:t>
      </w:r>
      <w:r w:rsidR="00C33783">
        <w:t>Submit button used to t</w:t>
      </w:r>
      <w:r w:rsidR="002A62DD">
        <w:t>urn from non-editable fields</w:t>
      </w:r>
      <w:r w:rsidR="00D91ADF">
        <w:t>(</w:t>
      </w:r>
      <w:r w:rsidR="00C33783">
        <w:t>address, email id, contact no, Transport</w:t>
      </w:r>
      <w:r w:rsidR="00D91ADF">
        <w:t>)</w:t>
      </w:r>
      <w:r w:rsidR="00C33783">
        <w:t xml:space="preserve"> to editable field</w:t>
      </w:r>
      <w:r>
        <w:t>s and is also</w:t>
      </w:r>
      <w:r w:rsidR="00F85ED0">
        <w:t xml:space="preserve"> used to update the field values in</w:t>
      </w:r>
      <w:r w:rsidR="00562507">
        <w:t xml:space="preserve">to the </w:t>
      </w:r>
      <w:r w:rsidR="0018171C">
        <w:t xml:space="preserve">corresponding </w:t>
      </w:r>
      <w:r w:rsidR="00562507">
        <w:t>table.</w:t>
      </w:r>
    </w:p>
    <w:p w:rsidR="002C4ECE" w:rsidRDefault="002C4ECE" w:rsidP="002C4ECE">
      <w:pPr>
        <w:pStyle w:val="ListParagraph"/>
        <w:rPr>
          <w:rFonts w:cs="Arial"/>
          <w:lang w:val="en-GB"/>
        </w:rPr>
      </w:pPr>
    </w:p>
    <w:p w:rsidR="003E6F70" w:rsidRDefault="003E6F70" w:rsidP="003E6F70">
      <w:pPr>
        <w:pStyle w:val="Heading1"/>
        <w:spacing w:after="100" w:afterAutospacing="1"/>
        <w:jc w:val="both"/>
        <w:rPr>
          <w:b w:val="0"/>
        </w:rPr>
      </w:pPr>
      <w:r>
        <w:rPr>
          <w:b w:val="0"/>
        </w:rPr>
        <w:t>Staff Updation Screen:</w:t>
      </w:r>
    </w:p>
    <w:p w:rsidR="008B28B5" w:rsidRDefault="008B28B5" w:rsidP="008B28B5">
      <w:pPr>
        <w:spacing w:after="100" w:afterAutospacing="1"/>
      </w:pPr>
      <w:r>
        <w:t xml:space="preserve">This should capture the following fields </w:t>
      </w:r>
    </w:p>
    <w:p w:rsidR="00552A1E" w:rsidRDefault="00552A1E" w:rsidP="00BD06A8">
      <w:pPr>
        <w:numPr>
          <w:ilvl w:val="0"/>
          <w:numId w:val="21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 xml:space="preserve">Initially display all fields in </w:t>
      </w:r>
      <w:r w:rsidR="001E7013">
        <w:rPr>
          <w:rFonts w:cs="Arial"/>
          <w:lang w:val="en-GB"/>
        </w:rPr>
        <w:t>a</w:t>
      </w:r>
      <w:r>
        <w:rPr>
          <w:rFonts w:cs="Arial"/>
          <w:lang w:val="en-GB"/>
        </w:rPr>
        <w:t xml:space="preserve"> non-editable mode.</w:t>
      </w:r>
    </w:p>
    <w:p w:rsidR="00552A1E" w:rsidRDefault="00552A1E" w:rsidP="00BD06A8">
      <w:pPr>
        <w:numPr>
          <w:ilvl w:val="0"/>
          <w:numId w:val="21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>Display non-editable fields :</w:t>
      </w:r>
    </w:p>
    <w:p w:rsidR="00552A1E" w:rsidRDefault="00552A1E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>StaffId</w:t>
      </w:r>
    </w:p>
    <w:p w:rsidR="00552A1E" w:rsidRDefault="00552A1E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rPr>
          <w:rFonts w:cs="Arial"/>
          <w:lang w:val="en-GB"/>
        </w:rPr>
        <w:t>Name</w:t>
      </w:r>
    </w:p>
    <w:p w:rsidR="00552A1E" w:rsidRPr="00240CF6" w:rsidRDefault="00552A1E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t>Date of Birth</w:t>
      </w:r>
    </w:p>
    <w:p w:rsidR="00552A1E" w:rsidRPr="00552A1E" w:rsidRDefault="00552A1E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t>Date of Joining</w:t>
      </w:r>
    </w:p>
    <w:p w:rsidR="00552A1E" w:rsidRPr="00552A1E" w:rsidRDefault="00552A1E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t>Gender</w:t>
      </w:r>
    </w:p>
    <w:p w:rsidR="00552A1E" w:rsidRPr="00552A1E" w:rsidRDefault="00552A1E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t>Highest Qualification</w:t>
      </w:r>
    </w:p>
    <w:p w:rsidR="00552A1E" w:rsidRPr="005704ED" w:rsidRDefault="00552A1E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t>Salary</w:t>
      </w:r>
    </w:p>
    <w:p w:rsidR="005704ED" w:rsidRPr="005704ED" w:rsidRDefault="005704ED" w:rsidP="00BD06A8">
      <w:pPr>
        <w:numPr>
          <w:ilvl w:val="1"/>
          <w:numId w:val="21"/>
        </w:numPr>
        <w:spacing w:after="0"/>
        <w:rPr>
          <w:rFonts w:cs="Arial"/>
          <w:lang w:val="en-GB"/>
        </w:rPr>
      </w:pPr>
      <w:r>
        <w:t>YOP</w:t>
      </w:r>
    </w:p>
    <w:p w:rsidR="00552A1E" w:rsidRPr="00B209A0" w:rsidRDefault="00552A1E" w:rsidP="00BD06A8">
      <w:pPr>
        <w:pStyle w:val="ListParagraph"/>
        <w:numPr>
          <w:ilvl w:val="1"/>
          <w:numId w:val="22"/>
        </w:numPr>
        <w:rPr>
          <w:rFonts w:ascii="Arial" w:hAnsi="Arial" w:cs="Arial"/>
          <w:sz w:val="20"/>
          <w:lang w:val="en-GB"/>
        </w:rPr>
      </w:pPr>
      <w:r w:rsidRPr="00B209A0">
        <w:rPr>
          <w:rFonts w:ascii="Arial" w:hAnsi="Arial" w:cs="Arial"/>
          <w:sz w:val="20"/>
          <w:lang w:val="en-GB"/>
        </w:rPr>
        <w:t>Address</w:t>
      </w:r>
    </w:p>
    <w:p w:rsidR="00105AB3" w:rsidRPr="00B209A0" w:rsidRDefault="00105AB3" w:rsidP="00BD06A8">
      <w:pPr>
        <w:pStyle w:val="ListParagraph"/>
        <w:numPr>
          <w:ilvl w:val="1"/>
          <w:numId w:val="22"/>
        </w:numPr>
        <w:rPr>
          <w:rFonts w:ascii="Arial" w:hAnsi="Arial" w:cs="Arial"/>
          <w:sz w:val="20"/>
          <w:lang w:val="en-GB"/>
        </w:rPr>
      </w:pPr>
      <w:r w:rsidRPr="00B209A0">
        <w:rPr>
          <w:rFonts w:ascii="Arial" w:hAnsi="Arial" w:cs="Arial"/>
          <w:sz w:val="20"/>
          <w:lang w:val="en-GB"/>
        </w:rPr>
        <w:t>Country</w:t>
      </w:r>
    </w:p>
    <w:p w:rsidR="00105AB3" w:rsidRPr="00B209A0" w:rsidRDefault="00105AB3" w:rsidP="00BD06A8">
      <w:pPr>
        <w:pStyle w:val="ListParagraph"/>
        <w:numPr>
          <w:ilvl w:val="1"/>
          <w:numId w:val="22"/>
        </w:numPr>
        <w:rPr>
          <w:rFonts w:ascii="Arial" w:hAnsi="Arial" w:cs="Arial"/>
          <w:sz w:val="20"/>
          <w:lang w:val="en-GB"/>
        </w:rPr>
      </w:pPr>
      <w:r w:rsidRPr="00B209A0">
        <w:rPr>
          <w:rFonts w:ascii="Arial" w:hAnsi="Arial" w:cs="Arial"/>
          <w:sz w:val="20"/>
          <w:lang w:val="en-GB"/>
        </w:rPr>
        <w:t>State</w:t>
      </w:r>
    </w:p>
    <w:p w:rsidR="00105AB3" w:rsidRPr="00B209A0" w:rsidRDefault="00105AB3" w:rsidP="00105AB3">
      <w:pPr>
        <w:pStyle w:val="ListParagraph"/>
        <w:numPr>
          <w:ilvl w:val="1"/>
          <w:numId w:val="22"/>
        </w:numPr>
        <w:rPr>
          <w:rFonts w:ascii="Arial" w:hAnsi="Arial" w:cs="Arial"/>
          <w:sz w:val="20"/>
          <w:lang w:val="en-GB"/>
        </w:rPr>
      </w:pPr>
      <w:r w:rsidRPr="00B209A0">
        <w:rPr>
          <w:rFonts w:ascii="Arial" w:hAnsi="Arial" w:cs="Arial"/>
          <w:sz w:val="20"/>
          <w:lang w:val="en-GB"/>
        </w:rPr>
        <w:t>Designation</w:t>
      </w:r>
    </w:p>
    <w:p w:rsidR="00552A1E" w:rsidRPr="00B209A0" w:rsidRDefault="00552A1E" w:rsidP="00BD06A8">
      <w:pPr>
        <w:pStyle w:val="ListParagraph"/>
        <w:numPr>
          <w:ilvl w:val="1"/>
          <w:numId w:val="22"/>
        </w:numPr>
        <w:rPr>
          <w:rFonts w:ascii="Arial" w:hAnsi="Arial" w:cs="Arial"/>
          <w:sz w:val="20"/>
          <w:lang w:val="en-GB"/>
        </w:rPr>
      </w:pPr>
      <w:r w:rsidRPr="00B209A0">
        <w:rPr>
          <w:rFonts w:ascii="Arial" w:hAnsi="Arial" w:cs="Arial"/>
          <w:sz w:val="20"/>
          <w:lang w:val="en-GB"/>
        </w:rPr>
        <w:t>Contact_no</w:t>
      </w:r>
    </w:p>
    <w:p w:rsidR="00552A1E" w:rsidRPr="00B209A0" w:rsidRDefault="00552A1E" w:rsidP="00BD06A8">
      <w:pPr>
        <w:pStyle w:val="ListParagraph"/>
        <w:numPr>
          <w:ilvl w:val="1"/>
          <w:numId w:val="22"/>
        </w:numPr>
        <w:spacing w:after="100" w:afterAutospacing="1"/>
        <w:rPr>
          <w:rFonts w:ascii="Arial" w:hAnsi="Arial" w:cs="Arial"/>
          <w:sz w:val="20"/>
        </w:rPr>
      </w:pPr>
      <w:r w:rsidRPr="00B209A0">
        <w:rPr>
          <w:rFonts w:ascii="Arial" w:hAnsi="Arial" w:cs="Arial"/>
          <w:sz w:val="20"/>
          <w:lang w:val="en-GB"/>
        </w:rPr>
        <w:t>Mail_id</w:t>
      </w:r>
    </w:p>
    <w:p w:rsidR="008778E1" w:rsidRPr="00B209A0" w:rsidRDefault="008778E1" w:rsidP="00BD06A8">
      <w:pPr>
        <w:pStyle w:val="ListParagraph"/>
        <w:numPr>
          <w:ilvl w:val="1"/>
          <w:numId w:val="22"/>
        </w:numPr>
        <w:spacing w:after="100" w:afterAutospacing="1"/>
        <w:rPr>
          <w:rFonts w:ascii="Arial" w:hAnsi="Arial" w:cs="Arial"/>
          <w:sz w:val="20"/>
        </w:rPr>
      </w:pPr>
      <w:r w:rsidRPr="00B209A0">
        <w:rPr>
          <w:rFonts w:ascii="Arial" w:hAnsi="Arial" w:cs="Arial"/>
          <w:sz w:val="20"/>
          <w:lang w:val="en-GB"/>
        </w:rPr>
        <w:t>Experience</w:t>
      </w:r>
    </w:p>
    <w:p w:rsidR="005F5395" w:rsidRPr="007C1C9B" w:rsidRDefault="005F5395" w:rsidP="005F5395">
      <w:pPr>
        <w:numPr>
          <w:ilvl w:val="0"/>
          <w:numId w:val="22"/>
        </w:numPr>
        <w:spacing w:after="0"/>
      </w:pPr>
      <w:r>
        <w:t>Update</w:t>
      </w:r>
      <w:r w:rsidR="002A62DD">
        <w:t xml:space="preserve"> – </w:t>
      </w:r>
      <w:r w:rsidR="008778E1">
        <w:t xml:space="preserve">Submit button used to turn from non-editable fields (state, address, email id, contact no, </w:t>
      </w:r>
      <w:r w:rsidR="00FC57EF">
        <w:t>experience</w:t>
      </w:r>
      <w:r>
        <w:t>) to editable fieldsand is also used to update the field values into the corresponding table.</w:t>
      </w:r>
    </w:p>
    <w:p w:rsidR="006D3B69" w:rsidRDefault="006D3B69" w:rsidP="005F5395">
      <w:pPr>
        <w:spacing w:after="0"/>
        <w:ind w:left="360"/>
      </w:pPr>
    </w:p>
    <w:p w:rsidR="0076300F" w:rsidRDefault="0076300F" w:rsidP="006A71BB">
      <w:pPr>
        <w:spacing w:after="0"/>
        <w:ind w:left="720"/>
      </w:pPr>
      <w:bookmarkStart w:id="18" w:name="_Toc222736151"/>
    </w:p>
    <w:p w:rsidR="003A11EB" w:rsidRPr="003A11EB" w:rsidRDefault="00781F3F" w:rsidP="003A11EB">
      <w:r w:rsidRPr="00781F3F">
        <w:rPr>
          <w:b/>
        </w:rPr>
        <w:t>NOTE:</w:t>
      </w:r>
      <w:r w:rsidR="003A11EB">
        <w:t>Refer the master screen design document for the UI design.</w:t>
      </w:r>
      <w:bookmarkEnd w:id="6"/>
      <w:bookmarkEnd w:id="7"/>
      <w:bookmarkEnd w:id="8"/>
      <w:bookmarkEnd w:id="9"/>
      <w:bookmarkEnd w:id="10"/>
      <w:bookmarkEnd w:id="11"/>
      <w:bookmarkEnd w:id="18"/>
    </w:p>
    <w:sectPr w:rsidR="003A11EB" w:rsidRPr="003A11EB" w:rsidSect="009151D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1909" w:h="16834" w:code="9"/>
      <w:pgMar w:top="1440" w:right="2189" w:bottom="1440" w:left="1440" w:header="720" w:footer="720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371" w:rsidRDefault="00E73371">
      <w:r>
        <w:separator/>
      </w:r>
    </w:p>
  </w:endnote>
  <w:endnote w:type="continuationSeparator" w:id="1">
    <w:p w:rsidR="00E73371" w:rsidRDefault="00E73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1F3" w:rsidRDefault="00E451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A56" w:rsidRDefault="008805EA" w:rsidP="0000338C">
    <w:pPr>
      <w:pStyle w:val="Footer"/>
      <w:spacing w:before="0" w:after="0" w:line="240" w:lineRule="auto"/>
    </w:pPr>
    <w:r w:rsidRPr="008805E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4097" type="#_x0000_t202" style="position:absolute;margin-left:0;margin-top:-8.35pt;width:423pt;height:54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7rMsQIAALE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" filled="f" stroked="f">
          <v:textbox inset="0,0,0,0">
            <w:txbxContent>
              <w:p w:rsidR="006C4A56" w:rsidRDefault="006C4A56">
                <w:pPr>
                  <w:tabs>
                    <w:tab w:val="left" w:pos="180"/>
                    <w:tab w:val="center" w:pos="4320"/>
                    <w:tab w:val="right" w:pos="7920"/>
                  </w:tabs>
                  <w:spacing w:before="0" w:after="0" w:line="240" w:lineRule="auto"/>
                  <w:rPr>
                    <w:color w:val="808080"/>
                    <w:sz w:val="18"/>
                  </w:rPr>
                </w:pPr>
              </w:p>
              <w:p w:rsidR="006C4A56" w:rsidRDefault="00E451F3" w:rsidP="009728D1">
                <w:pPr>
                  <w:pStyle w:val="Tempdoc1"/>
                  <w:numPr>
                    <w:ilvl w:val="0"/>
                    <w:numId w:val="0"/>
                  </w:numPr>
                  <w:rPr>
                    <w:i/>
                    <w:sz w:val="18"/>
                  </w:rPr>
                </w:pPr>
                <w:r>
                  <w:rPr>
                    <w:color w:val="808080"/>
                    <w:sz w:val="18"/>
                  </w:rPr>
                  <w:t xml:space="preserve">SCHOOL </w:t>
                </w:r>
                <w:r w:rsidR="006C4A56">
                  <w:rPr>
                    <w:color w:val="808080"/>
                    <w:sz w:val="18"/>
                  </w:rPr>
                  <w:t>Management System</w:t>
                </w:r>
                <w:r w:rsidR="006C4A56">
                  <w:rPr>
                    <w:i/>
                    <w:color w:val="808080"/>
                    <w:sz w:val="18"/>
                  </w:rPr>
                  <w:tab/>
                </w:r>
                <w:r w:rsidR="006C4A56">
                  <w:rPr>
                    <w:color w:val="808080"/>
                    <w:sz w:val="18"/>
                  </w:rPr>
                  <w:tab/>
                </w:r>
                <w:r w:rsidR="006C4A56">
                  <w:rPr>
                    <w:color w:val="808080"/>
                    <w:sz w:val="18"/>
                  </w:rPr>
                  <w:tab/>
                </w:r>
                <w:r w:rsidR="006C4A56">
                  <w:rPr>
                    <w:color w:val="808080"/>
                    <w:sz w:val="18"/>
                  </w:rPr>
                  <w:tab/>
                </w:r>
                <w:r w:rsidR="006C4A56" w:rsidRPr="006E0900">
                  <w:rPr>
                    <w:color w:val="808080"/>
                    <w:sz w:val="18"/>
                  </w:rPr>
                  <w:t xml:space="preserve">Version </w:t>
                </w:r>
                <w:r w:rsidR="006C4A56">
                  <w:rPr>
                    <w:color w:val="808080"/>
                    <w:sz w:val="18"/>
                  </w:rPr>
                  <w:t>1</w:t>
                </w:r>
                <w:r w:rsidR="006C4A56" w:rsidRPr="006E0900">
                  <w:rPr>
                    <w:color w:val="808080"/>
                    <w:sz w:val="18"/>
                  </w:rPr>
                  <w:t>.0</w:t>
                </w:r>
              </w:p>
              <w:p w:rsidR="006C4A56" w:rsidRDefault="006C4A56">
                <w:pPr>
                  <w:tabs>
                    <w:tab w:val="left" w:pos="180"/>
                    <w:tab w:val="center" w:pos="4320"/>
                    <w:tab w:val="right" w:pos="7920"/>
                  </w:tabs>
                  <w:spacing w:before="0" w:after="0" w:line="240" w:lineRule="auto"/>
                  <w:rPr>
                    <w:color w:val="808080"/>
                    <w:sz w:val="18"/>
                  </w:rPr>
                </w:pPr>
              </w:p>
              <w:p w:rsidR="006C4A56" w:rsidRDefault="006C4A56">
                <w:pPr>
                  <w:tabs>
                    <w:tab w:val="left" w:pos="180"/>
                    <w:tab w:val="center" w:pos="4320"/>
                    <w:tab w:val="right" w:pos="7920"/>
                  </w:tabs>
                  <w:spacing w:before="0" w:after="0" w:line="240" w:lineRule="auto"/>
                  <w:rPr>
                    <w:color w:val="808080"/>
                    <w:sz w:val="18"/>
                  </w:rPr>
                </w:pPr>
              </w:p>
              <w:p w:rsidR="006C4A56" w:rsidRDefault="006C4A56" w:rsidP="0000338C">
                <w:pPr>
                  <w:tabs>
                    <w:tab w:val="left" w:pos="180"/>
                    <w:tab w:val="center" w:pos="5760"/>
                    <w:tab w:val="right" w:pos="8280"/>
                  </w:tabs>
                  <w:spacing w:before="0" w:after="0" w:line="240" w:lineRule="auto"/>
                  <w:rPr>
                    <w:i/>
                    <w:color w:val="808080"/>
                    <w:sz w:val="18"/>
                  </w:rPr>
                </w:pPr>
                <w:r>
                  <w:rPr>
                    <w:color w:val="808080"/>
                    <w:sz w:val="18"/>
                  </w:rPr>
                  <w:tab/>
                </w:r>
                <w:r>
                  <w:rPr>
                    <w:color w:val="808080"/>
                    <w:sz w:val="18"/>
                  </w:rPr>
                  <w:tab/>
                </w:r>
                <w:r>
                  <w:rPr>
                    <w:color w:val="808080"/>
                    <w:sz w:val="18"/>
                  </w:rPr>
                  <w:tab/>
                  <w:t xml:space="preserve">Page </w:t>
                </w:r>
                <w:r w:rsidR="008805EA">
                  <w:rPr>
                    <w:color w:val="808080"/>
                    <w:sz w:val="18"/>
                  </w:rPr>
                  <w:fldChar w:fldCharType="begin"/>
                </w:r>
                <w:r>
                  <w:rPr>
                    <w:color w:val="808080"/>
                    <w:sz w:val="18"/>
                  </w:rPr>
                  <w:instrText xml:space="preserve"> PAGE </w:instrText>
                </w:r>
                <w:r w:rsidR="008805EA">
                  <w:rPr>
                    <w:color w:val="808080"/>
                    <w:sz w:val="18"/>
                  </w:rPr>
                  <w:fldChar w:fldCharType="separate"/>
                </w:r>
                <w:r w:rsidR="00762519">
                  <w:rPr>
                    <w:noProof/>
                    <w:color w:val="808080"/>
                    <w:sz w:val="18"/>
                  </w:rPr>
                  <w:t>2</w:t>
                </w:r>
                <w:r w:rsidR="008805EA">
                  <w:rPr>
                    <w:color w:val="808080"/>
                    <w:sz w:val="18"/>
                  </w:rPr>
                  <w:fldChar w:fldCharType="end"/>
                </w:r>
                <w:r>
                  <w:rPr>
                    <w:color w:val="808080"/>
                    <w:sz w:val="18"/>
                  </w:rPr>
                  <w:t xml:space="preserve"> of </w:t>
                </w:r>
                <w:r w:rsidR="008805EA">
                  <w:rPr>
                    <w:color w:val="808080"/>
                    <w:sz w:val="18"/>
                  </w:rPr>
                  <w:fldChar w:fldCharType="begin"/>
                </w:r>
                <w:r>
                  <w:rPr>
                    <w:color w:val="808080"/>
                    <w:sz w:val="18"/>
                  </w:rPr>
                  <w:instrText xml:space="preserve"> NUMPAGES </w:instrText>
                </w:r>
                <w:r w:rsidR="008805EA">
                  <w:rPr>
                    <w:color w:val="808080"/>
                    <w:sz w:val="18"/>
                  </w:rPr>
                  <w:fldChar w:fldCharType="separate"/>
                </w:r>
                <w:r w:rsidR="00762519">
                  <w:rPr>
                    <w:noProof/>
                    <w:color w:val="808080"/>
                    <w:sz w:val="18"/>
                  </w:rPr>
                  <w:t>4</w:t>
                </w:r>
                <w:r w:rsidR="008805EA">
                  <w:rPr>
                    <w:color w:val="808080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1F3" w:rsidRDefault="00E451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371" w:rsidRDefault="00E73371">
      <w:r>
        <w:separator/>
      </w:r>
    </w:p>
  </w:footnote>
  <w:footnote w:type="continuationSeparator" w:id="1">
    <w:p w:rsidR="00E73371" w:rsidRDefault="00E733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1F3" w:rsidRDefault="00E451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A56" w:rsidRDefault="008805EA">
    <w:pPr>
      <w:pStyle w:val="Header"/>
    </w:pPr>
    <w:r w:rsidRPr="008805E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1" type="#_x0000_t202" style="position:absolute;margin-left:-1.35pt;margin-top:12pt;width:450pt;height:15.2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" stroked="f">
          <v:textbox inset=",0,,0">
            <w:txbxContent>
              <w:p w:rsidR="006C4A56" w:rsidRDefault="006C4A56">
                <w:pPr>
                  <w:rPr>
                    <w:b/>
                    <w:bCs/>
                    <w:color w:val="999999"/>
                  </w:rPr>
                </w:pPr>
                <w:r>
                  <w:rPr>
                    <w:b/>
                    <w:bCs/>
                    <w:color w:val="999999"/>
                  </w:rPr>
                  <w:t xml:space="preserve">Controlled copy                                       </w:t>
                </w:r>
                <w:r>
                  <w:rPr>
                    <w:b/>
                    <w:bCs/>
                    <w:color w:val="999999"/>
                  </w:rPr>
                  <w:tab/>
                </w:r>
                <w:r>
                  <w:rPr>
                    <w:b/>
                    <w:bCs/>
                    <w:color w:val="999999"/>
                  </w:rPr>
                  <w:tab/>
                  <w:t>Functional Specification Document</w:t>
                </w:r>
              </w:p>
            </w:txbxContent>
          </v:textbox>
        </v:shape>
      </w:pict>
    </w:r>
    <w:r w:rsidRPr="008805EA">
      <w:rPr>
        <w:noProof/>
      </w:rPr>
      <w:pict>
        <v:shape id="Text Box 9" o:spid="_x0000_s4100" type="#_x0000_t202" style="position:absolute;margin-left:-50.1pt;margin-top:3pt;width:36pt;height:36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" stroked="f">
          <v:textbox inset="0,0,0,0">
            <w:txbxContent>
              <w:p w:rsidR="006C4A56" w:rsidRDefault="006C4A56"/>
            </w:txbxContent>
          </v:textbox>
        </v:shape>
      </w:pict>
    </w:r>
    <w:r w:rsidRPr="008805EA">
      <w:rPr>
        <w:noProof/>
      </w:rPr>
      <w:pict>
        <v:line id="Line 8" o:spid="_x0000_s4099" style="position:absolute;z-index:251657728;visibility:visible" from="-86.1pt,30pt" to="525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IyFAIAACg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" strokecolor="#969696"/>
      </w:pict>
    </w:r>
    <w:r w:rsidRPr="008805EA">
      <w:rPr>
        <w:noProof/>
      </w:rPr>
      <w:pict>
        <v:line id="Line 7" o:spid="_x0000_s4098" style="position:absolute;z-index:251656704;visibility:visible" from="-86.1pt,12pt" to="525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cWFAIAACg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" strokecolor="#969696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1F3" w:rsidRDefault="00E451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0719B"/>
    <w:multiLevelType w:val="hybridMultilevel"/>
    <w:tmpl w:val="7A92B9CC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0AE3606C"/>
    <w:multiLevelType w:val="hybridMultilevel"/>
    <w:tmpl w:val="CAC4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4">
    <w:nsid w:val="1F647250"/>
    <w:multiLevelType w:val="hybridMultilevel"/>
    <w:tmpl w:val="8024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9D1267"/>
    <w:multiLevelType w:val="hybridMultilevel"/>
    <w:tmpl w:val="72A21E18"/>
    <w:lvl w:ilvl="0" w:tplc="A6569D62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857C40"/>
    <w:multiLevelType w:val="hybridMultilevel"/>
    <w:tmpl w:val="101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205C8E"/>
    <w:multiLevelType w:val="hybridMultilevel"/>
    <w:tmpl w:val="58122F3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5646A2"/>
    <w:multiLevelType w:val="hybridMultilevel"/>
    <w:tmpl w:val="FB8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4B29A9"/>
    <w:multiLevelType w:val="hybridMultilevel"/>
    <w:tmpl w:val="C126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70CB6883"/>
    <w:multiLevelType w:val="multilevel"/>
    <w:tmpl w:val="2F1803BA"/>
    <w:lvl w:ilvl="0">
      <w:numFmt w:val="decimal"/>
      <w:pStyle w:val="Tempdoc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empdoc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2">
    <w:nsid w:val="7A363E7B"/>
    <w:multiLevelType w:val="hybridMultilevel"/>
    <w:tmpl w:val="C7C2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5"/>
  </w:num>
  <w:num w:numId="15">
    <w:abstractNumId w:val="21"/>
  </w:num>
  <w:num w:numId="16">
    <w:abstractNumId w:val="11"/>
  </w:num>
  <w:num w:numId="17">
    <w:abstractNumId w:val="16"/>
  </w:num>
  <w:num w:numId="18">
    <w:abstractNumId w:val="17"/>
  </w:num>
  <w:num w:numId="19">
    <w:abstractNumId w:val="20"/>
  </w:num>
  <w:num w:numId="20">
    <w:abstractNumId w:val="18"/>
  </w:num>
  <w:num w:numId="21">
    <w:abstractNumId w:val="14"/>
  </w:num>
  <w:num w:numId="22">
    <w:abstractNumId w:val="22"/>
  </w:num>
  <w:num w:numId="23">
    <w:abstractNumId w:val="19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linkStyles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2" fill="f" fillcolor="white">
      <v:fill color="white" on="f"/>
    </o:shapedefaults>
    <o:shapelayout v:ext="edit">
      <o:idmap v:ext="edit" data="4"/>
    </o:shapelayout>
  </w:hdrShapeDefaults>
  <w:footnotePr>
    <w:footnote w:id="0"/>
    <w:footnote w:id="1"/>
  </w:footnotePr>
  <w:endnotePr>
    <w:numFmt w:val="decimal"/>
    <w:endnote w:id="0"/>
    <w:endnote w:id="1"/>
  </w:endnotePr>
  <w:compat/>
  <w:rsids>
    <w:rsidRoot w:val="003F766D"/>
    <w:rsid w:val="000004A3"/>
    <w:rsid w:val="000013CD"/>
    <w:rsid w:val="0000219D"/>
    <w:rsid w:val="0000254C"/>
    <w:rsid w:val="0000338C"/>
    <w:rsid w:val="00015E92"/>
    <w:rsid w:val="00016827"/>
    <w:rsid w:val="00025BEA"/>
    <w:rsid w:val="00027230"/>
    <w:rsid w:val="00031290"/>
    <w:rsid w:val="00032364"/>
    <w:rsid w:val="000326ED"/>
    <w:rsid w:val="000354D8"/>
    <w:rsid w:val="00037C89"/>
    <w:rsid w:val="00040694"/>
    <w:rsid w:val="000436C4"/>
    <w:rsid w:val="00043DD8"/>
    <w:rsid w:val="00044A12"/>
    <w:rsid w:val="000501D6"/>
    <w:rsid w:val="0005075F"/>
    <w:rsid w:val="00051839"/>
    <w:rsid w:val="00054B14"/>
    <w:rsid w:val="00057817"/>
    <w:rsid w:val="00057C57"/>
    <w:rsid w:val="0006249F"/>
    <w:rsid w:val="000631CD"/>
    <w:rsid w:val="0006600D"/>
    <w:rsid w:val="00071F7B"/>
    <w:rsid w:val="00073DE0"/>
    <w:rsid w:val="00076737"/>
    <w:rsid w:val="000768CC"/>
    <w:rsid w:val="00076B82"/>
    <w:rsid w:val="00084E58"/>
    <w:rsid w:val="00085688"/>
    <w:rsid w:val="000877E9"/>
    <w:rsid w:val="000946ED"/>
    <w:rsid w:val="00097870"/>
    <w:rsid w:val="00097BA1"/>
    <w:rsid w:val="000A04E3"/>
    <w:rsid w:val="000A1599"/>
    <w:rsid w:val="000A2C29"/>
    <w:rsid w:val="000B080D"/>
    <w:rsid w:val="000C1E68"/>
    <w:rsid w:val="000D2376"/>
    <w:rsid w:val="000D74B3"/>
    <w:rsid w:val="000D7A8D"/>
    <w:rsid w:val="000E0321"/>
    <w:rsid w:val="000E0F7C"/>
    <w:rsid w:val="000E1BD4"/>
    <w:rsid w:val="000F034D"/>
    <w:rsid w:val="000F2AD8"/>
    <w:rsid w:val="000F2F77"/>
    <w:rsid w:val="00101132"/>
    <w:rsid w:val="00101461"/>
    <w:rsid w:val="00105AB3"/>
    <w:rsid w:val="00107696"/>
    <w:rsid w:val="00107A77"/>
    <w:rsid w:val="00111000"/>
    <w:rsid w:val="0011100B"/>
    <w:rsid w:val="00111B4A"/>
    <w:rsid w:val="001234DA"/>
    <w:rsid w:val="00126519"/>
    <w:rsid w:val="001302F6"/>
    <w:rsid w:val="001412E5"/>
    <w:rsid w:val="00141FD5"/>
    <w:rsid w:val="00144459"/>
    <w:rsid w:val="00145EE6"/>
    <w:rsid w:val="001467CB"/>
    <w:rsid w:val="0015359B"/>
    <w:rsid w:val="0015422D"/>
    <w:rsid w:val="00163D5F"/>
    <w:rsid w:val="00165B45"/>
    <w:rsid w:val="0016620D"/>
    <w:rsid w:val="001678BC"/>
    <w:rsid w:val="00171CCD"/>
    <w:rsid w:val="00172B11"/>
    <w:rsid w:val="00172F68"/>
    <w:rsid w:val="00173196"/>
    <w:rsid w:val="00175496"/>
    <w:rsid w:val="00181507"/>
    <w:rsid w:val="0018171C"/>
    <w:rsid w:val="00183CA1"/>
    <w:rsid w:val="0018586F"/>
    <w:rsid w:val="001861F5"/>
    <w:rsid w:val="001909F7"/>
    <w:rsid w:val="00191EE6"/>
    <w:rsid w:val="00194A85"/>
    <w:rsid w:val="00197E35"/>
    <w:rsid w:val="001A15E5"/>
    <w:rsid w:val="001A3987"/>
    <w:rsid w:val="001A5E23"/>
    <w:rsid w:val="001A69DD"/>
    <w:rsid w:val="001A7093"/>
    <w:rsid w:val="001B156B"/>
    <w:rsid w:val="001B38D5"/>
    <w:rsid w:val="001B53C3"/>
    <w:rsid w:val="001B5890"/>
    <w:rsid w:val="001B610D"/>
    <w:rsid w:val="001C2287"/>
    <w:rsid w:val="001C298C"/>
    <w:rsid w:val="001C3308"/>
    <w:rsid w:val="001C3FC3"/>
    <w:rsid w:val="001C4647"/>
    <w:rsid w:val="001C609B"/>
    <w:rsid w:val="001D4C16"/>
    <w:rsid w:val="001E3844"/>
    <w:rsid w:val="001E5360"/>
    <w:rsid w:val="001E7013"/>
    <w:rsid w:val="001E7513"/>
    <w:rsid w:val="001F15C9"/>
    <w:rsid w:val="001F2221"/>
    <w:rsid w:val="001F2C3E"/>
    <w:rsid w:val="00200C72"/>
    <w:rsid w:val="0020325C"/>
    <w:rsid w:val="002035E5"/>
    <w:rsid w:val="00204977"/>
    <w:rsid w:val="002062A5"/>
    <w:rsid w:val="0020685D"/>
    <w:rsid w:val="0020725C"/>
    <w:rsid w:val="00213AFB"/>
    <w:rsid w:val="00223C94"/>
    <w:rsid w:val="00226C37"/>
    <w:rsid w:val="002346CE"/>
    <w:rsid w:val="002357A7"/>
    <w:rsid w:val="00235CE2"/>
    <w:rsid w:val="00240CF6"/>
    <w:rsid w:val="00242B48"/>
    <w:rsid w:val="00247822"/>
    <w:rsid w:val="0025060C"/>
    <w:rsid w:val="00250FD7"/>
    <w:rsid w:val="00255673"/>
    <w:rsid w:val="00256911"/>
    <w:rsid w:val="00257E7E"/>
    <w:rsid w:val="00260AAD"/>
    <w:rsid w:val="00262075"/>
    <w:rsid w:val="00262D79"/>
    <w:rsid w:val="002713E5"/>
    <w:rsid w:val="00272AA1"/>
    <w:rsid w:val="00273814"/>
    <w:rsid w:val="00273CAD"/>
    <w:rsid w:val="00274163"/>
    <w:rsid w:val="00276D71"/>
    <w:rsid w:val="00277363"/>
    <w:rsid w:val="0028058C"/>
    <w:rsid w:val="00280F83"/>
    <w:rsid w:val="00281905"/>
    <w:rsid w:val="0028202A"/>
    <w:rsid w:val="00283852"/>
    <w:rsid w:val="00284EA6"/>
    <w:rsid w:val="00290178"/>
    <w:rsid w:val="002917E5"/>
    <w:rsid w:val="00296876"/>
    <w:rsid w:val="002970B0"/>
    <w:rsid w:val="002A3426"/>
    <w:rsid w:val="002A4B9D"/>
    <w:rsid w:val="002A4FB6"/>
    <w:rsid w:val="002A62DD"/>
    <w:rsid w:val="002B148F"/>
    <w:rsid w:val="002B5686"/>
    <w:rsid w:val="002B67DA"/>
    <w:rsid w:val="002C04C2"/>
    <w:rsid w:val="002C1070"/>
    <w:rsid w:val="002C2FA2"/>
    <w:rsid w:val="002C4ECE"/>
    <w:rsid w:val="002D0DE1"/>
    <w:rsid w:val="002D157D"/>
    <w:rsid w:val="002D21CA"/>
    <w:rsid w:val="002D71AD"/>
    <w:rsid w:val="002E1C25"/>
    <w:rsid w:val="002E207E"/>
    <w:rsid w:val="002E3565"/>
    <w:rsid w:val="002E4AE8"/>
    <w:rsid w:val="002E4E6D"/>
    <w:rsid w:val="002E52CE"/>
    <w:rsid w:val="002E742C"/>
    <w:rsid w:val="002F0010"/>
    <w:rsid w:val="002F13E3"/>
    <w:rsid w:val="002F15A2"/>
    <w:rsid w:val="002F6743"/>
    <w:rsid w:val="003004EA"/>
    <w:rsid w:val="0030223B"/>
    <w:rsid w:val="0031005A"/>
    <w:rsid w:val="00323938"/>
    <w:rsid w:val="003308C9"/>
    <w:rsid w:val="00330A82"/>
    <w:rsid w:val="00330B3C"/>
    <w:rsid w:val="00331FF0"/>
    <w:rsid w:val="00343AAB"/>
    <w:rsid w:val="00345378"/>
    <w:rsid w:val="003459FC"/>
    <w:rsid w:val="00351E74"/>
    <w:rsid w:val="003537E7"/>
    <w:rsid w:val="003573C9"/>
    <w:rsid w:val="00357AA7"/>
    <w:rsid w:val="00364BED"/>
    <w:rsid w:val="00383A42"/>
    <w:rsid w:val="00391C82"/>
    <w:rsid w:val="0039235E"/>
    <w:rsid w:val="00392545"/>
    <w:rsid w:val="003A0D49"/>
    <w:rsid w:val="003A11EB"/>
    <w:rsid w:val="003A1DAE"/>
    <w:rsid w:val="003A2534"/>
    <w:rsid w:val="003A3E58"/>
    <w:rsid w:val="003A653B"/>
    <w:rsid w:val="003A6E63"/>
    <w:rsid w:val="003A76B5"/>
    <w:rsid w:val="003B0171"/>
    <w:rsid w:val="003B465C"/>
    <w:rsid w:val="003B7729"/>
    <w:rsid w:val="003C5C2A"/>
    <w:rsid w:val="003C6DC4"/>
    <w:rsid w:val="003D2CE9"/>
    <w:rsid w:val="003D52FB"/>
    <w:rsid w:val="003D5756"/>
    <w:rsid w:val="003D5ABB"/>
    <w:rsid w:val="003D6A4F"/>
    <w:rsid w:val="003E0068"/>
    <w:rsid w:val="003E15AC"/>
    <w:rsid w:val="003E67CF"/>
    <w:rsid w:val="003E6F70"/>
    <w:rsid w:val="003F0A68"/>
    <w:rsid w:val="003F1535"/>
    <w:rsid w:val="003F56ED"/>
    <w:rsid w:val="003F766D"/>
    <w:rsid w:val="00400A1A"/>
    <w:rsid w:val="0040666B"/>
    <w:rsid w:val="00410FDE"/>
    <w:rsid w:val="00411217"/>
    <w:rsid w:val="00411BF2"/>
    <w:rsid w:val="00411EEF"/>
    <w:rsid w:val="004136F7"/>
    <w:rsid w:val="004153F6"/>
    <w:rsid w:val="00422DA9"/>
    <w:rsid w:val="00426063"/>
    <w:rsid w:val="00431031"/>
    <w:rsid w:val="004311D7"/>
    <w:rsid w:val="00431FC2"/>
    <w:rsid w:val="00432F63"/>
    <w:rsid w:val="00436B5A"/>
    <w:rsid w:val="00437AC3"/>
    <w:rsid w:val="004405BC"/>
    <w:rsid w:val="00441DFE"/>
    <w:rsid w:val="0044467F"/>
    <w:rsid w:val="004454FC"/>
    <w:rsid w:val="004455DE"/>
    <w:rsid w:val="004468D0"/>
    <w:rsid w:val="00447ED4"/>
    <w:rsid w:val="004518D2"/>
    <w:rsid w:val="00453E5D"/>
    <w:rsid w:val="00456950"/>
    <w:rsid w:val="00457237"/>
    <w:rsid w:val="00461148"/>
    <w:rsid w:val="00463D4E"/>
    <w:rsid w:val="00464029"/>
    <w:rsid w:val="00464C4C"/>
    <w:rsid w:val="00465B80"/>
    <w:rsid w:val="00471009"/>
    <w:rsid w:val="0047200B"/>
    <w:rsid w:val="0047416D"/>
    <w:rsid w:val="004741B8"/>
    <w:rsid w:val="004777B5"/>
    <w:rsid w:val="00477B1B"/>
    <w:rsid w:val="0048065D"/>
    <w:rsid w:val="00483721"/>
    <w:rsid w:val="00490F04"/>
    <w:rsid w:val="00491C70"/>
    <w:rsid w:val="00493776"/>
    <w:rsid w:val="00493961"/>
    <w:rsid w:val="00495F24"/>
    <w:rsid w:val="004A132A"/>
    <w:rsid w:val="004A14E7"/>
    <w:rsid w:val="004A3340"/>
    <w:rsid w:val="004A5ACE"/>
    <w:rsid w:val="004A6B98"/>
    <w:rsid w:val="004A7972"/>
    <w:rsid w:val="004B181F"/>
    <w:rsid w:val="004B6C52"/>
    <w:rsid w:val="004B73F7"/>
    <w:rsid w:val="004B75B1"/>
    <w:rsid w:val="004C0C52"/>
    <w:rsid w:val="004C40AC"/>
    <w:rsid w:val="004C78F9"/>
    <w:rsid w:val="004D03DC"/>
    <w:rsid w:val="004D0C11"/>
    <w:rsid w:val="004D241F"/>
    <w:rsid w:val="004D4718"/>
    <w:rsid w:val="004D563A"/>
    <w:rsid w:val="004D5EFE"/>
    <w:rsid w:val="004E40C2"/>
    <w:rsid w:val="004E4864"/>
    <w:rsid w:val="004E4B2B"/>
    <w:rsid w:val="004E6438"/>
    <w:rsid w:val="004F1C6B"/>
    <w:rsid w:val="004F3E6D"/>
    <w:rsid w:val="004F52C8"/>
    <w:rsid w:val="004F6640"/>
    <w:rsid w:val="005008B3"/>
    <w:rsid w:val="005026AD"/>
    <w:rsid w:val="00503237"/>
    <w:rsid w:val="00510B28"/>
    <w:rsid w:val="00510BB0"/>
    <w:rsid w:val="00513786"/>
    <w:rsid w:val="00513907"/>
    <w:rsid w:val="005153AF"/>
    <w:rsid w:val="00520659"/>
    <w:rsid w:val="005308A0"/>
    <w:rsid w:val="0053162B"/>
    <w:rsid w:val="005459E1"/>
    <w:rsid w:val="005507D9"/>
    <w:rsid w:val="00550FD7"/>
    <w:rsid w:val="00552A1E"/>
    <w:rsid w:val="00557179"/>
    <w:rsid w:val="0055792C"/>
    <w:rsid w:val="00562507"/>
    <w:rsid w:val="00562C90"/>
    <w:rsid w:val="005652FE"/>
    <w:rsid w:val="00566512"/>
    <w:rsid w:val="005704ED"/>
    <w:rsid w:val="005718B3"/>
    <w:rsid w:val="00573E1A"/>
    <w:rsid w:val="00575253"/>
    <w:rsid w:val="005760EE"/>
    <w:rsid w:val="00580061"/>
    <w:rsid w:val="00580159"/>
    <w:rsid w:val="00580284"/>
    <w:rsid w:val="005867F7"/>
    <w:rsid w:val="005933B7"/>
    <w:rsid w:val="00594AD9"/>
    <w:rsid w:val="00595B18"/>
    <w:rsid w:val="005A0700"/>
    <w:rsid w:val="005A10DF"/>
    <w:rsid w:val="005A48D7"/>
    <w:rsid w:val="005A4C38"/>
    <w:rsid w:val="005B47C6"/>
    <w:rsid w:val="005B77E7"/>
    <w:rsid w:val="005C2ECE"/>
    <w:rsid w:val="005C4744"/>
    <w:rsid w:val="005C5D11"/>
    <w:rsid w:val="005D047C"/>
    <w:rsid w:val="005D4BA0"/>
    <w:rsid w:val="005D63FB"/>
    <w:rsid w:val="005D6E24"/>
    <w:rsid w:val="005E0C27"/>
    <w:rsid w:val="005E2194"/>
    <w:rsid w:val="005E44BF"/>
    <w:rsid w:val="005E5FF1"/>
    <w:rsid w:val="005F1090"/>
    <w:rsid w:val="005F1A53"/>
    <w:rsid w:val="005F494C"/>
    <w:rsid w:val="005F5395"/>
    <w:rsid w:val="005F5440"/>
    <w:rsid w:val="005F5487"/>
    <w:rsid w:val="005F688D"/>
    <w:rsid w:val="005F6CBA"/>
    <w:rsid w:val="005F6E3F"/>
    <w:rsid w:val="005F6F88"/>
    <w:rsid w:val="00600530"/>
    <w:rsid w:val="00604769"/>
    <w:rsid w:val="00605962"/>
    <w:rsid w:val="006059FC"/>
    <w:rsid w:val="00606AF9"/>
    <w:rsid w:val="00607F26"/>
    <w:rsid w:val="006138FB"/>
    <w:rsid w:val="006166E8"/>
    <w:rsid w:val="00620398"/>
    <w:rsid w:val="00626305"/>
    <w:rsid w:val="00626B4A"/>
    <w:rsid w:val="006302B3"/>
    <w:rsid w:val="00631A2D"/>
    <w:rsid w:val="00633CE5"/>
    <w:rsid w:val="00633D7D"/>
    <w:rsid w:val="0063670F"/>
    <w:rsid w:val="00640CCF"/>
    <w:rsid w:val="00641710"/>
    <w:rsid w:val="006458DF"/>
    <w:rsid w:val="00645C55"/>
    <w:rsid w:val="006511BC"/>
    <w:rsid w:val="00652055"/>
    <w:rsid w:val="006527F5"/>
    <w:rsid w:val="00652C31"/>
    <w:rsid w:val="006549BA"/>
    <w:rsid w:val="0066098B"/>
    <w:rsid w:val="00660A74"/>
    <w:rsid w:val="00660B00"/>
    <w:rsid w:val="00660C0B"/>
    <w:rsid w:val="006622F2"/>
    <w:rsid w:val="006636AA"/>
    <w:rsid w:val="006758F6"/>
    <w:rsid w:val="00676770"/>
    <w:rsid w:val="006804F7"/>
    <w:rsid w:val="006830DC"/>
    <w:rsid w:val="00684C54"/>
    <w:rsid w:val="006851DE"/>
    <w:rsid w:val="006853CE"/>
    <w:rsid w:val="0068704C"/>
    <w:rsid w:val="00693F0B"/>
    <w:rsid w:val="00694438"/>
    <w:rsid w:val="006947F3"/>
    <w:rsid w:val="00697471"/>
    <w:rsid w:val="006A1706"/>
    <w:rsid w:val="006A1F51"/>
    <w:rsid w:val="006A4595"/>
    <w:rsid w:val="006A71BB"/>
    <w:rsid w:val="006A7803"/>
    <w:rsid w:val="006A7829"/>
    <w:rsid w:val="006A7D4D"/>
    <w:rsid w:val="006B02FF"/>
    <w:rsid w:val="006B2E1B"/>
    <w:rsid w:val="006B7A51"/>
    <w:rsid w:val="006C23AA"/>
    <w:rsid w:val="006C45A9"/>
    <w:rsid w:val="006C4A56"/>
    <w:rsid w:val="006C4E31"/>
    <w:rsid w:val="006D0618"/>
    <w:rsid w:val="006D234D"/>
    <w:rsid w:val="006D3B69"/>
    <w:rsid w:val="006D4672"/>
    <w:rsid w:val="006D4762"/>
    <w:rsid w:val="006D5EED"/>
    <w:rsid w:val="006D6D94"/>
    <w:rsid w:val="006D7E8C"/>
    <w:rsid w:val="006E0900"/>
    <w:rsid w:val="006E1A60"/>
    <w:rsid w:val="006E3ACD"/>
    <w:rsid w:val="006E71FB"/>
    <w:rsid w:val="006F090B"/>
    <w:rsid w:val="006F6D74"/>
    <w:rsid w:val="006F78F6"/>
    <w:rsid w:val="007004D2"/>
    <w:rsid w:val="00701008"/>
    <w:rsid w:val="00704008"/>
    <w:rsid w:val="00705051"/>
    <w:rsid w:val="00705588"/>
    <w:rsid w:val="007117E0"/>
    <w:rsid w:val="007128BE"/>
    <w:rsid w:val="0071297A"/>
    <w:rsid w:val="00714AA5"/>
    <w:rsid w:val="00714AE8"/>
    <w:rsid w:val="00717307"/>
    <w:rsid w:val="0071769D"/>
    <w:rsid w:val="00721579"/>
    <w:rsid w:val="00722AC6"/>
    <w:rsid w:val="0072548C"/>
    <w:rsid w:val="00730F6D"/>
    <w:rsid w:val="007334C9"/>
    <w:rsid w:val="00737696"/>
    <w:rsid w:val="0073776D"/>
    <w:rsid w:val="00741124"/>
    <w:rsid w:val="00741B57"/>
    <w:rsid w:val="00742B9D"/>
    <w:rsid w:val="007446A1"/>
    <w:rsid w:val="0074478A"/>
    <w:rsid w:val="007457ED"/>
    <w:rsid w:val="00746414"/>
    <w:rsid w:val="007578DD"/>
    <w:rsid w:val="00761940"/>
    <w:rsid w:val="00761D53"/>
    <w:rsid w:val="00762519"/>
    <w:rsid w:val="0076300F"/>
    <w:rsid w:val="00764A9E"/>
    <w:rsid w:val="007757D8"/>
    <w:rsid w:val="0078006E"/>
    <w:rsid w:val="00781F3F"/>
    <w:rsid w:val="00784530"/>
    <w:rsid w:val="007853AB"/>
    <w:rsid w:val="0078737E"/>
    <w:rsid w:val="007904F5"/>
    <w:rsid w:val="00793C87"/>
    <w:rsid w:val="00793F1C"/>
    <w:rsid w:val="00794A29"/>
    <w:rsid w:val="00797413"/>
    <w:rsid w:val="007A23FB"/>
    <w:rsid w:val="007A2428"/>
    <w:rsid w:val="007A374C"/>
    <w:rsid w:val="007A64CB"/>
    <w:rsid w:val="007A7390"/>
    <w:rsid w:val="007B4ADA"/>
    <w:rsid w:val="007B535D"/>
    <w:rsid w:val="007B7D82"/>
    <w:rsid w:val="007C1C9B"/>
    <w:rsid w:val="007C1CC9"/>
    <w:rsid w:val="007C507A"/>
    <w:rsid w:val="007C6BD3"/>
    <w:rsid w:val="007D2942"/>
    <w:rsid w:val="007D5453"/>
    <w:rsid w:val="007D6015"/>
    <w:rsid w:val="007D70B3"/>
    <w:rsid w:val="007D797C"/>
    <w:rsid w:val="007E1441"/>
    <w:rsid w:val="007E390D"/>
    <w:rsid w:val="007E3D32"/>
    <w:rsid w:val="007E4191"/>
    <w:rsid w:val="007E56C1"/>
    <w:rsid w:val="007E743A"/>
    <w:rsid w:val="007F1DC6"/>
    <w:rsid w:val="007F4E22"/>
    <w:rsid w:val="00804EA8"/>
    <w:rsid w:val="00810075"/>
    <w:rsid w:val="0081097B"/>
    <w:rsid w:val="00812D92"/>
    <w:rsid w:val="00814345"/>
    <w:rsid w:val="008212AF"/>
    <w:rsid w:val="00824D1C"/>
    <w:rsid w:val="008316DD"/>
    <w:rsid w:val="00834361"/>
    <w:rsid w:val="00835275"/>
    <w:rsid w:val="008355D2"/>
    <w:rsid w:val="008357FF"/>
    <w:rsid w:val="00841231"/>
    <w:rsid w:val="0084293A"/>
    <w:rsid w:val="00845B59"/>
    <w:rsid w:val="008504DE"/>
    <w:rsid w:val="0085061C"/>
    <w:rsid w:val="00853958"/>
    <w:rsid w:val="00853BA2"/>
    <w:rsid w:val="00855A10"/>
    <w:rsid w:val="008609B3"/>
    <w:rsid w:val="00867C2E"/>
    <w:rsid w:val="008726B6"/>
    <w:rsid w:val="00876ABB"/>
    <w:rsid w:val="008778E1"/>
    <w:rsid w:val="00877975"/>
    <w:rsid w:val="008805EA"/>
    <w:rsid w:val="008825E7"/>
    <w:rsid w:val="00884D2F"/>
    <w:rsid w:val="008853DD"/>
    <w:rsid w:val="00885A73"/>
    <w:rsid w:val="0088630B"/>
    <w:rsid w:val="0088690E"/>
    <w:rsid w:val="00895385"/>
    <w:rsid w:val="00895A96"/>
    <w:rsid w:val="008A2E0F"/>
    <w:rsid w:val="008A653E"/>
    <w:rsid w:val="008A703A"/>
    <w:rsid w:val="008B28B5"/>
    <w:rsid w:val="008B2F9E"/>
    <w:rsid w:val="008B470A"/>
    <w:rsid w:val="008B57BB"/>
    <w:rsid w:val="008B7EF0"/>
    <w:rsid w:val="008C0BF1"/>
    <w:rsid w:val="008C1FE2"/>
    <w:rsid w:val="008C2185"/>
    <w:rsid w:val="008C2865"/>
    <w:rsid w:val="008C4EDF"/>
    <w:rsid w:val="008C5401"/>
    <w:rsid w:val="008C60D5"/>
    <w:rsid w:val="008D23DC"/>
    <w:rsid w:val="008D51F7"/>
    <w:rsid w:val="008D7385"/>
    <w:rsid w:val="008E2C8E"/>
    <w:rsid w:val="008E4EEF"/>
    <w:rsid w:val="008E7458"/>
    <w:rsid w:val="008F058E"/>
    <w:rsid w:val="008F2695"/>
    <w:rsid w:val="008F3816"/>
    <w:rsid w:val="008F421B"/>
    <w:rsid w:val="008F5F90"/>
    <w:rsid w:val="008F6D90"/>
    <w:rsid w:val="00900DF9"/>
    <w:rsid w:val="00902081"/>
    <w:rsid w:val="00903357"/>
    <w:rsid w:val="00903466"/>
    <w:rsid w:val="00903D5D"/>
    <w:rsid w:val="00904276"/>
    <w:rsid w:val="00906AE0"/>
    <w:rsid w:val="00907D5F"/>
    <w:rsid w:val="00911638"/>
    <w:rsid w:val="009151D3"/>
    <w:rsid w:val="00916E2D"/>
    <w:rsid w:val="00920566"/>
    <w:rsid w:val="0092388F"/>
    <w:rsid w:val="00927894"/>
    <w:rsid w:val="00930174"/>
    <w:rsid w:val="00931DF3"/>
    <w:rsid w:val="00934659"/>
    <w:rsid w:val="00941204"/>
    <w:rsid w:val="00945340"/>
    <w:rsid w:val="009460B4"/>
    <w:rsid w:val="00950E9F"/>
    <w:rsid w:val="00951449"/>
    <w:rsid w:val="00957936"/>
    <w:rsid w:val="00957B52"/>
    <w:rsid w:val="009618C1"/>
    <w:rsid w:val="00962ACD"/>
    <w:rsid w:val="00965B36"/>
    <w:rsid w:val="00965E35"/>
    <w:rsid w:val="00966709"/>
    <w:rsid w:val="0096795F"/>
    <w:rsid w:val="00967C45"/>
    <w:rsid w:val="00970145"/>
    <w:rsid w:val="009728D1"/>
    <w:rsid w:val="009737A2"/>
    <w:rsid w:val="0097404F"/>
    <w:rsid w:val="00976CE2"/>
    <w:rsid w:val="00982515"/>
    <w:rsid w:val="0098583A"/>
    <w:rsid w:val="00993424"/>
    <w:rsid w:val="0099528C"/>
    <w:rsid w:val="009A0783"/>
    <w:rsid w:val="009A12CC"/>
    <w:rsid w:val="009A32EA"/>
    <w:rsid w:val="009A5499"/>
    <w:rsid w:val="009A5892"/>
    <w:rsid w:val="009A6381"/>
    <w:rsid w:val="009B33F8"/>
    <w:rsid w:val="009B3A29"/>
    <w:rsid w:val="009B5188"/>
    <w:rsid w:val="009B637A"/>
    <w:rsid w:val="009C07B7"/>
    <w:rsid w:val="009C713C"/>
    <w:rsid w:val="009D0D6D"/>
    <w:rsid w:val="009D1173"/>
    <w:rsid w:val="009D1F8B"/>
    <w:rsid w:val="009D4358"/>
    <w:rsid w:val="009D5786"/>
    <w:rsid w:val="009D5BC8"/>
    <w:rsid w:val="009D7CF0"/>
    <w:rsid w:val="009E039D"/>
    <w:rsid w:val="009E1153"/>
    <w:rsid w:val="009E26D2"/>
    <w:rsid w:val="009E29CC"/>
    <w:rsid w:val="009E388F"/>
    <w:rsid w:val="009E49C6"/>
    <w:rsid w:val="009E6D3C"/>
    <w:rsid w:val="009E6EB0"/>
    <w:rsid w:val="009F2C9F"/>
    <w:rsid w:val="00A027CA"/>
    <w:rsid w:val="00A02F84"/>
    <w:rsid w:val="00A04952"/>
    <w:rsid w:val="00A04BCF"/>
    <w:rsid w:val="00A05E36"/>
    <w:rsid w:val="00A06E55"/>
    <w:rsid w:val="00A07B86"/>
    <w:rsid w:val="00A140F2"/>
    <w:rsid w:val="00A16B50"/>
    <w:rsid w:val="00A17160"/>
    <w:rsid w:val="00A1734C"/>
    <w:rsid w:val="00A21D90"/>
    <w:rsid w:val="00A25979"/>
    <w:rsid w:val="00A27A8B"/>
    <w:rsid w:val="00A30EE2"/>
    <w:rsid w:val="00A333CE"/>
    <w:rsid w:val="00A34EF7"/>
    <w:rsid w:val="00A4277E"/>
    <w:rsid w:val="00A42CA4"/>
    <w:rsid w:val="00A434CA"/>
    <w:rsid w:val="00A4523F"/>
    <w:rsid w:val="00A45D6C"/>
    <w:rsid w:val="00A46F46"/>
    <w:rsid w:val="00A47100"/>
    <w:rsid w:val="00A57D65"/>
    <w:rsid w:val="00A659FC"/>
    <w:rsid w:val="00A65EE8"/>
    <w:rsid w:val="00A66873"/>
    <w:rsid w:val="00A67C24"/>
    <w:rsid w:val="00A70784"/>
    <w:rsid w:val="00A73D26"/>
    <w:rsid w:val="00A805B7"/>
    <w:rsid w:val="00A8331A"/>
    <w:rsid w:val="00A8358F"/>
    <w:rsid w:val="00A84996"/>
    <w:rsid w:val="00A868F5"/>
    <w:rsid w:val="00A86B4A"/>
    <w:rsid w:val="00A86C1A"/>
    <w:rsid w:val="00A86E91"/>
    <w:rsid w:val="00A929A5"/>
    <w:rsid w:val="00A94F41"/>
    <w:rsid w:val="00AA05AA"/>
    <w:rsid w:val="00AA0A7A"/>
    <w:rsid w:val="00AA77A9"/>
    <w:rsid w:val="00AB0190"/>
    <w:rsid w:val="00AB24A1"/>
    <w:rsid w:val="00AB34B3"/>
    <w:rsid w:val="00AB6FBA"/>
    <w:rsid w:val="00AC10B5"/>
    <w:rsid w:val="00AD3659"/>
    <w:rsid w:val="00AD3CFC"/>
    <w:rsid w:val="00AD7C3B"/>
    <w:rsid w:val="00AE582A"/>
    <w:rsid w:val="00AE6060"/>
    <w:rsid w:val="00AE6186"/>
    <w:rsid w:val="00AF6F99"/>
    <w:rsid w:val="00AF7634"/>
    <w:rsid w:val="00AF7913"/>
    <w:rsid w:val="00B01737"/>
    <w:rsid w:val="00B02546"/>
    <w:rsid w:val="00B03E75"/>
    <w:rsid w:val="00B1141C"/>
    <w:rsid w:val="00B11E09"/>
    <w:rsid w:val="00B15B89"/>
    <w:rsid w:val="00B15C5B"/>
    <w:rsid w:val="00B16AF4"/>
    <w:rsid w:val="00B179A6"/>
    <w:rsid w:val="00B17E89"/>
    <w:rsid w:val="00B209A0"/>
    <w:rsid w:val="00B20C57"/>
    <w:rsid w:val="00B2335F"/>
    <w:rsid w:val="00B26146"/>
    <w:rsid w:val="00B262F1"/>
    <w:rsid w:val="00B31780"/>
    <w:rsid w:val="00B3314E"/>
    <w:rsid w:val="00B350D9"/>
    <w:rsid w:val="00B37BF8"/>
    <w:rsid w:val="00B411CE"/>
    <w:rsid w:val="00B43FE1"/>
    <w:rsid w:val="00B50427"/>
    <w:rsid w:val="00B5429E"/>
    <w:rsid w:val="00B609F2"/>
    <w:rsid w:val="00B6124F"/>
    <w:rsid w:val="00B61DBC"/>
    <w:rsid w:val="00B62699"/>
    <w:rsid w:val="00B6434C"/>
    <w:rsid w:val="00B66808"/>
    <w:rsid w:val="00B668FF"/>
    <w:rsid w:val="00B67E21"/>
    <w:rsid w:val="00B72289"/>
    <w:rsid w:val="00B75992"/>
    <w:rsid w:val="00B8222A"/>
    <w:rsid w:val="00B835E6"/>
    <w:rsid w:val="00B83AE8"/>
    <w:rsid w:val="00B84A99"/>
    <w:rsid w:val="00B859B2"/>
    <w:rsid w:val="00B87D7D"/>
    <w:rsid w:val="00B92008"/>
    <w:rsid w:val="00B92959"/>
    <w:rsid w:val="00B94C66"/>
    <w:rsid w:val="00B95A12"/>
    <w:rsid w:val="00B9718B"/>
    <w:rsid w:val="00BA1479"/>
    <w:rsid w:val="00BA2A20"/>
    <w:rsid w:val="00BA3DC1"/>
    <w:rsid w:val="00BA4F13"/>
    <w:rsid w:val="00BA5A35"/>
    <w:rsid w:val="00BA5E6F"/>
    <w:rsid w:val="00BA7ECB"/>
    <w:rsid w:val="00BB0872"/>
    <w:rsid w:val="00BB1B8A"/>
    <w:rsid w:val="00BC008F"/>
    <w:rsid w:val="00BC0833"/>
    <w:rsid w:val="00BC5925"/>
    <w:rsid w:val="00BC6A7A"/>
    <w:rsid w:val="00BD06A8"/>
    <w:rsid w:val="00BD61F0"/>
    <w:rsid w:val="00BD72EA"/>
    <w:rsid w:val="00BE01F8"/>
    <w:rsid w:val="00BE0FF6"/>
    <w:rsid w:val="00BE1DFF"/>
    <w:rsid w:val="00BE4830"/>
    <w:rsid w:val="00BE5E6C"/>
    <w:rsid w:val="00BE6A02"/>
    <w:rsid w:val="00BE6BC9"/>
    <w:rsid w:val="00BE779F"/>
    <w:rsid w:val="00BF0A5E"/>
    <w:rsid w:val="00BF181E"/>
    <w:rsid w:val="00BF4444"/>
    <w:rsid w:val="00BF5116"/>
    <w:rsid w:val="00BF6941"/>
    <w:rsid w:val="00BF76B9"/>
    <w:rsid w:val="00C0236F"/>
    <w:rsid w:val="00C025D1"/>
    <w:rsid w:val="00C02BA2"/>
    <w:rsid w:val="00C037B2"/>
    <w:rsid w:val="00C05751"/>
    <w:rsid w:val="00C13926"/>
    <w:rsid w:val="00C13D60"/>
    <w:rsid w:val="00C1738A"/>
    <w:rsid w:val="00C17FF4"/>
    <w:rsid w:val="00C2423D"/>
    <w:rsid w:val="00C266CE"/>
    <w:rsid w:val="00C31E3B"/>
    <w:rsid w:val="00C32C2E"/>
    <w:rsid w:val="00C33783"/>
    <w:rsid w:val="00C3429F"/>
    <w:rsid w:val="00C50ACE"/>
    <w:rsid w:val="00C53BE0"/>
    <w:rsid w:val="00C53DE2"/>
    <w:rsid w:val="00C600EC"/>
    <w:rsid w:val="00C60C26"/>
    <w:rsid w:val="00C60CE4"/>
    <w:rsid w:val="00C60ED2"/>
    <w:rsid w:val="00C61361"/>
    <w:rsid w:val="00C66D29"/>
    <w:rsid w:val="00C70A9E"/>
    <w:rsid w:val="00C73618"/>
    <w:rsid w:val="00C74652"/>
    <w:rsid w:val="00C75C17"/>
    <w:rsid w:val="00C77705"/>
    <w:rsid w:val="00C80CB7"/>
    <w:rsid w:val="00C814C2"/>
    <w:rsid w:val="00C81586"/>
    <w:rsid w:val="00C8176C"/>
    <w:rsid w:val="00C85D5A"/>
    <w:rsid w:val="00C931BF"/>
    <w:rsid w:val="00CA1B12"/>
    <w:rsid w:val="00CA2392"/>
    <w:rsid w:val="00CA23DF"/>
    <w:rsid w:val="00CA2D0F"/>
    <w:rsid w:val="00CA2F78"/>
    <w:rsid w:val="00CA73EB"/>
    <w:rsid w:val="00CB0ABD"/>
    <w:rsid w:val="00CB2400"/>
    <w:rsid w:val="00CB30DA"/>
    <w:rsid w:val="00CB5C42"/>
    <w:rsid w:val="00CB6371"/>
    <w:rsid w:val="00CC00D3"/>
    <w:rsid w:val="00CC323E"/>
    <w:rsid w:val="00CC39C7"/>
    <w:rsid w:val="00CC48C8"/>
    <w:rsid w:val="00CC6FF6"/>
    <w:rsid w:val="00CD2464"/>
    <w:rsid w:val="00CD64AD"/>
    <w:rsid w:val="00CF076E"/>
    <w:rsid w:val="00CF0D8C"/>
    <w:rsid w:val="00CF235F"/>
    <w:rsid w:val="00CF2AE1"/>
    <w:rsid w:val="00CF4602"/>
    <w:rsid w:val="00CF60EA"/>
    <w:rsid w:val="00D00E8E"/>
    <w:rsid w:val="00D02378"/>
    <w:rsid w:val="00D03294"/>
    <w:rsid w:val="00D03A1C"/>
    <w:rsid w:val="00D03EE0"/>
    <w:rsid w:val="00D03FFC"/>
    <w:rsid w:val="00D0535A"/>
    <w:rsid w:val="00D1144C"/>
    <w:rsid w:val="00D12985"/>
    <w:rsid w:val="00D14149"/>
    <w:rsid w:val="00D14B4F"/>
    <w:rsid w:val="00D162AC"/>
    <w:rsid w:val="00D16790"/>
    <w:rsid w:val="00D175E4"/>
    <w:rsid w:val="00D1795C"/>
    <w:rsid w:val="00D2034F"/>
    <w:rsid w:val="00D2196B"/>
    <w:rsid w:val="00D21F64"/>
    <w:rsid w:val="00D22484"/>
    <w:rsid w:val="00D24778"/>
    <w:rsid w:val="00D25891"/>
    <w:rsid w:val="00D32653"/>
    <w:rsid w:val="00D4156E"/>
    <w:rsid w:val="00D42BB3"/>
    <w:rsid w:val="00D4562B"/>
    <w:rsid w:val="00D46BB9"/>
    <w:rsid w:val="00D470EA"/>
    <w:rsid w:val="00D50224"/>
    <w:rsid w:val="00D50598"/>
    <w:rsid w:val="00D50CDC"/>
    <w:rsid w:val="00D51106"/>
    <w:rsid w:val="00D52228"/>
    <w:rsid w:val="00D54B10"/>
    <w:rsid w:val="00D552CF"/>
    <w:rsid w:val="00D567EE"/>
    <w:rsid w:val="00D614B7"/>
    <w:rsid w:val="00D6184B"/>
    <w:rsid w:val="00D619EF"/>
    <w:rsid w:val="00D66FBB"/>
    <w:rsid w:val="00D70EC1"/>
    <w:rsid w:val="00D71783"/>
    <w:rsid w:val="00D71E26"/>
    <w:rsid w:val="00D73B40"/>
    <w:rsid w:val="00D73ECF"/>
    <w:rsid w:val="00D743EC"/>
    <w:rsid w:val="00D74908"/>
    <w:rsid w:val="00D75A11"/>
    <w:rsid w:val="00D75DB7"/>
    <w:rsid w:val="00D76000"/>
    <w:rsid w:val="00D7632E"/>
    <w:rsid w:val="00D77EA3"/>
    <w:rsid w:val="00D83FFB"/>
    <w:rsid w:val="00D84706"/>
    <w:rsid w:val="00D8507C"/>
    <w:rsid w:val="00D857DF"/>
    <w:rsid w:val="00D91ADF"/>
    <w:rsid w:val="00D97C89"/>
    <w:rsid w:val="00DA037C"/>
    <w:rsid w:val="00DA310B"/>
    <w:rsid w:val="00DA3FD1"/>
    <w:rsid w:val="00DA529F"/>
    <w:rsid w:val="00DA639F"/>
    <w:rsid w:val="00DA6BCC"/>
    <w:rsid w:val="00DB4F91"/>
    <w:rsid w:val="00DC02DB"/>
    <w:rsid w:val="00DC06EB"/>
    <w:rsid w:val="00DC0AC9"/>
    <w:rsid w:val="00DC0C0B"/>
    <w:rsid w:val="00DC208F"/>
    <w:rsid w:val="00DC310B"/>
    <w:rsid w:val="00DD4382"/>
    <w:rsid w:val="00DD491E"/>
    <w:rsid w:val="00DD4E8C"/>
    <w:rsid w:val="00DD6B92"/>
    <w:rsid w:val="00DD6E2C"/>
    <w:rsid w:val="00DD6E93"/>
    <w:rsid w:val="00DE2427"/>
    <w:rsid w:val="00DE451C"/>
    <w:rsid w:val="00DE49D1"/>
    <w:rsid w:val="00DF0E5F"/>
    <w:rsid w:val="00DF2184"/>
    <w:rsid w:val="00DF389C"/>
    <w:rsid w:val="00DF4B5B"/>
    <w:rsid w:val="00DF6A62"/>
    <w:rsid w:val="00E01521"/>
    <w:rsid w:val="00E015C2"/>
    <w:rsid w:val="00E01DAB"/>
    <w:rsid w:val="00E05C1A"/>
    <w:rsid w:val="00E11116"/>
    <w:rsid w:val="00E151A8"/>
    <w:rsid w:val="00E20014"/>
    <w:rsid w:val="00E220C9"/>
    <w:rsid w:val="00E22280"/>
    <w:rsid w:val="00E24262"/>
    <w:rsid w:val="00E264EA"/>
    <w:rsid w:val="00E269C8"/>
    <w:rsid w:val="00E32044"/>
    <w:rsid w:val="00E323D8"/>
    <w:rsid w:val="00E33733"/>
    <w:rsid w:val="00E40A5E"/>
    <w:rsid w:val="00E418F0"/>
    <w:rsid w:val="00E419A1"/>
    <w:rsid w:val="00E451F3"/>
    <w:rsid w:val="00E50E08"/>
    <w:rsid w:val="00E52061"/>
    <w:rsid w:val="00E53A82"/>
    <w:rsid w:val="00E555D0"/>
    <w:rsid w:val="00E61611"/>
    <w:rsid w:val="00E62C9C"/>
    <w:rsid w:val="00E7189F"/>
    <w:rsid w:val="00E73371"/>
    <w:rsid w:val="00E74FB7"/>
    <w:rsid w:val="00E76822"/>
    <w:rsid w:val="00E832E3"/>
    <w:rsid w:val="00E83BC6"/>
    <w:rsid w:val="00E84A25"/>
    <w:rsid w:val="00E84E3E"/>
    <w:rsid w:val="00E853CB"/>
    <w:rsid w:val="00E91EC1"/>
    <w:rsid w:val="00E93D56"/>
    <w:rsid w:val="00E9515B"/>
    <w:rsid w:val="00EA308C"/>
    <w:rsid w:val="00EA3754"/>
    <w:rsid w:val="00EA5AF5"/>
    <w:rsid w:val="00EA5D35"/>
    <w:rsid w:val="00EA65DA"/>
    <w:rsid w:val="00EA7356"/>
    <w:rsid w:val="00EB0AB8"/>
    <w:rsid w:val="00EB144A"/>
    <w:rsid w:val="00EB1DF9"/>
    <w:rsid w:val="00EB2E31"/>
    <w:rsid w:val="00EB50C4"/>
    <w:rsid w:val="00EB6787"/>
    <w:rsid w:val="00EC0C0E"/>
    <w:rsid w:val="00EC5342"/>
    <w:rsid w:val="00EC67DD"/>
    <w:rsid w:val="00ED398F"/>
    <w:rsid w:val="00ED4D20"/>
    <w:rsid w:val="00EE0E7F"/>
    <w:rsid w:val="00EE1F46"/>
    <w:rsid w:val="00EE2DD9"/>
    <w:rsid w:val="00EE3C46"/>
    <w:rsid w:val="00EE4E82"/>
    <w:rsid w:val="00EE5553"/>
    <w:rsid w:val="00EF0AB5"/>
    <w:rsid w:val="00EF0DB4"/>
    <w:rsid w:val="00EF23FD"/>
    <w:rsid w:val="00EF6754"/>
    <w:rsid w:val="00F0009E"/>
    <w:rsid w:val="00F0120B"/>
    <w:rsid w:val="00F01A38"/>
    <w:rsid w:val="00F022AB"/>
    <w:rsid w:val="00F0359F"/>
    <w:rsid w:val="00F04298"/>
    <w:rsid w:val="00F049FC"/>
    <w:rsid w:val="00F075C2"/>
    <w:rsid w:val="00F075E3"/>
    <w:rsid w:val="00F12CA6"/>
    <w:rsid w:val="00F14C70"/>
    <w:rsid w:val="00F208E8"/>
    <w:rsid w:val="00F22A73"/>
    <w:rsid w:val="00F244C9"/>
    <w:rsid w:val="00F27EBB"/>
    <w:rsid w:val="00F30D8D"/>
    <w:rsid w:val="00F30F21"/>
    <w:rsid w:val="00F31F03"/>
    <w:rsid w:val="00F34338"/>
    <w:rsid w:val="00F40B53"/>
    <w:rsid w:val="00F425A5"/>
    <w:rsid w:val="00F4276E"/>
    <w:rsid w:val="00F464CB"/>
    <w:rsid w:val="00F46BEB"/>
    <w:rsid w:val="00F46EA9"/>
    <w:rsid w:val="00F519C4"/>
    <w:rsid w:val="00F5622D"/>
    <w:rsid w:val="00F57F5C"/>
    <w:rsid w:val="00F6001A"/>
    <w:rsid w:val="00F60E66"/>
    <w:rsid w:val="00F62A1D"/>
    <w:rsid w:val="00F67ECD"/>
    <w:rsid w:val="00F71677"/>
    <w:rsid w:val="00F74D05"/>
    <w:rsid w:val="00F74D08"/>
    <w:rsid w:val="00F81BA7"/>
    <w:rsid w:val="00F81E46"/>
    <w:rsid w:val="00F82EEA"/>
    <w:rsid w:val="00F85BB0"/>
    <w:rsid w:val="00F85ED0"/>
    <w:rsid w:val="00F86210"/>
    <w:rsid w:val="00F939A5"/>
    <w:rsid w:val="00F951A0"/>
    <w:rsid w:val="00F9790B"/>
    <w:rsid w:val="00F97EC1"/>
    <w:rsid w:val="00FA1BAC"/>
    <w:rsid w:val="00FA1F87"/>
    <w:rsid w:val="00FA287D"/>
    <w:rsid w:val="00FA3285"/>
    <w:rsid w:val="00FA4A92"/>
    <w:rsid w:val="00FA66C5"/>
    <w:rsid w:val="00FA777A"/>
    <w:rsid w:val="00FB6403"/>
    <w:rsid w:val="00FB78C4"/>
    <w:rsid w:val="00FC57EF"/>
    <w:rsid w:val="00FC7783"/>
    <w:rsid w:val="00FD1B3A"/>
    <w:rsid w:val="00FD2D8A"/>
    <w:rsid w:val="00FD305E"/>
    <w:rsid w:val="00FD3F86"/>
    <w:rsid w:val="00FE2618"/>
    <w:rsid w:val="00FE29DF"/>
    <w:rsid w:val="00FE2DA5"/>
    <w:rsid w:val="00FE2F9E"/>
    <w:rsid w:val="00FE7C0C"/>
    <w:rsid w:val="00FF00F4"/>
    <w:rsid w:val="00FF2683"/>
    <w:rsid w:val="00FF3F42"/>
    <w:rsid w:val="00FF5D34"/>
    <w:rsid w:val="00FF6D93"/>
    <w:rsid w:val="00FF717D"/>
    <w:rsid w:val="00FF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="f" fillcolor="white">
      <v:fill color="white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0B3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7D70B3"/>
    <w:pPr>
      <w:keepNext/>
      <w:numPr>
        <w:numId w:val="1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qFormat/>
    <w:rsid w:val="007D70B3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7D70B3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qFormat/>
    <w:rsid w:val="007D70B3"/>
    <w:pPr>
      <w:widowControl/>
      <w:numPr>
        <w:ilvl w:val="0"/>
        <w:numId w:val="0"/>
      </w:numPr>
      <w:suppressLineNumbers/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7D70B3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7D70B3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7D70B3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7D70B3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D70B3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70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70B3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rsid w:val="007D70B3"/>
    <w:pPr>
      <w:spacing w:before="240" w:after="120"/>
    </w:pPr>
    <w:rPr>
      <w:rFonts w:ascii="Calibri" w:hAnsi="Calibri"/>
      <w:b/>
      <w:bCs/>
    </w:rPr>
  </w:style>
  <w:style w:type="paragraph" w:styleId="TOC2">
    <w:name w:val="toc 2"/>
    <w:basedOn w:val="Normal"/>
    <w:next w:val="Normal"/>
    <w:uiPriority w:val="39"/>
    <w:rsid w:val="007D70B3"/>
    <w:pPr>
      <w:spacing w:before="120" w:after="0"/>
      <w:ind w:left="200"/>
    </w:pPr>
    <w:rPr>
      <w:rFonts w:ascii="Calibri" w:hAnsi="Calibri"/>
      <w:i/>
      <w:iCs/>
    </w:rPr>
  </w:style>
  <w:style w:type="paragraph" w:styleId="TOC3">
    <w:name w:val="toc 3"/>
    <w:basedOn w:val="Normal"/>
    <w:next w:val="Normal"/>
    <w:uiPriority w:val="39"/>
    <w:rsid w:val="007D70B3"/>
    <w:pPr>
      <w:spacing w:before="0" w:after="0"/>
      <w:ind w:left="400"/>
    </w:pPr>
    <w:rPr>
      <w:rFonts w:ascii="Calibri" w:hAnsi="Calibri"/>
    </w:rPr>
  </w:style>
  <w:style w:type="paragraph" w:styleId="TOC4">
    <w:name w:val="toc 4"/>
    <w:basedOn w:val="Normal"/>
    <w:next w:val="Normal"/>
    <w:semiHidden/>
    <w:rsid w:val="007D70B3"/>
    <w:pPr>
      <w:spacing w:before="0" w:after="0"/>
      <w:ind w:left="600"/>
    </w:pPr>
    <w:rPr>
      <w:rFonts w:ascii="Calibri" w:hAnsi="Calibri"/>
    </w:rPr>
  </w:style>
  <w:style w:type="paragraph" w:styleId="TOC5">
    <w:name w:val="toc 5"/>
    <w:basedOn w:val="Normal"/>
    <w:next w:val="Normal"/>
    <w:semiHidden/>
    <w:rsid w:val="007D70B3"/>
    <w:pPr>
      <w:spacing w:before="0" w:after="0"/>
      <w:ind w:left="800"/>
    </w:pPr>
    <w:rPr>
      <w:rFonts w:ascii="Calibri" w:hAnsi="Calibri"/>
    </w:rPr>
  </w:style>
  <w:style w:type="paragraph" w:styleId="TOC6">
    <w:name w:val="toc 6"/>
    <w:basedOn w:val="Normal"/>
    <w:next w:val="Normal"/>
    <w:semiHidden/>
    <w:rsid w:val="007D70B3"/>
    <w:pPr>
      <w:spacing w:before="0" w:after="0"/>
      <w:ind w:left="1000"/>
    </w:pPr>
    <w:rPr>
      <w:rFonts w:ascii="Calibri" w:hAnsi="Calibri"/>
    </w:rPr>
  </w:style>
  <w:style w:type="paragraph" w:styleId="TOC7">
    <w:name w:val="toc 7"/>
    <w:basedOn w:val="Normal"/>
    <w:next w:val="Normal"/>
    <w:semiHidden/>
    <w:rsid w:val="007D70B3"/>
    <w:pPr>
      <w:spacing w:before="0" w:after="0"/>
      <w:ind w:left="1200"/>
    </w:pPr>
    <w:rPr>
      <w:rFonts w:ascii="Calibri" w:hAnsi="Calibri"/>
    </w:rPr>
  </w:style>
  <w:style w:type="paragraph" w:styleId="TOC8">
    <w:name w:val="toc 8"/>
    <w:basedOn w:val="Normal"/>
    <w:next w:val="Normal"/>
    <w:semiHidden/>
    <w:rsid w:val="007D70B3"/>
    <w:pPr>
      <w:spacing w:before="0" w:after="0"/>
      <w:ind w:left="1400"/>
    </w:pPr>
    <w:rPr>
      <w:rFonts w:ascii="Calibri" w:hAnsi="Calibri"/>
    </w:rPr>
  </w:style>
  <w:style w:type="paragraph" w:styleId="TOC9">
    <w:name w:val="toc 9"/>
    <w:basedOn w:val="Normal"/>
    <w:next w:val="Normal"/>
    <w:semiHidden/>
    <w:rsid w:val="007D70B3"/>
    <w:pPr>
      <w:spacing w:before="0" w:after="0"/>
      <w:ind w:left="1600"/>
    </w:pPr>
    <w:rPr>
      <w:rFonts w:ascii="Calibri" w:hAnsi="Calibri"/>
    </w:rPr>
  </w:style>
  <w:style w:type="paragraph" w:styleId="BlockText">
    <w:name w:val="Block Text"/>
    <w:basedOn w:val="Normal"/>
    <w:rsid w:val="007D70B3"/>
    <w:pPr>
      <w:numPr>
        <w:ilvl w:val="12"/>
      </w:numPr>
      <w:ind w:left="720"/>
    </w:pPr>
  </w:style>
  <w:style w:type="paragraph" w:styleId="FootnoteText">
    <w:name w:val="footnote text"/>
    <w:basedOn w:val="Normal"/>
    <w:link w:val="FootnoteTextChar"/>
    <w:uiPriority w:val="99"/>
    <w:rsid w:val="007D70B3"/>
  </w:style>
  <w:style w:type="character" w:styleId="FootnoteReference">
    <w:name w:val="footnote reference"/>
    <w:basedOn w:val="DefaultParagraphFont"/>
    <w:semiHidden/>
    <w:rsid w:val="007D70B3"/>
    <w:rPr>
      <w:vertAlign w:val="superscript"/>
    </w:rPr>
  </w:style>
  <w:style w:type="character" w:styleId="PageNumber">
    <w:name w:val="page number"/>
    <w:basedOn w:val="DefaultParagraphFont"/>
    <w:rsid w:val="007D70B3"/>
  </w:style>
  <w:style w:type="paragraph" w:customStyle="1" w:styleId="Bodytext">
    <w:name w:val="Bodytext"/>
    <w:basedOn w:val="Normal"/>
    <w:rsid w:val="007D70B3"/>
    <w:pPr>
      <w:ind w:left="1080"/>
      <w:jc w:val="both"/>
    </w:pPr>
  </w:style>
  <w:style w:type="paragraph" w:customStyle="1" w:styleId="tabletext">
    <w:name w:val="table_text"/>
    <w:basedOn w:val="Normal"/>
    <w:rsid w:val="007D70B3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BodyNum">
    <w:name w:val="BodyNum"/>
    <w:basedOn w:val="Bodytext"/>
    <w:rsid w:val="007D70B3"/>
    <w:pPr>
      <w:numPr>
        <w:numId w:val="14"/>
      </w:numPr>
      <w:spacing w:before="60" w:after="60"/>
    </w:pPr>
    <w:rPr>
      <w:iCs/>
    </w:rPr>
  </w:style>
  <w:style w:type="paragraph" w:customStyle="1" w:styleId="coverart">
    <w:name w:val="coverart"/>
    <w:next w:val="Normal"/>
    <w:rsid w:val="007D70B3"/>
    <w:pPr>
      <w:widowControl w:val="0"/>
    </w:pPr>
    <w:rPr>
      <w:rFonts w:ascii="Arial" w:hAnsi="Arial"/>
    </w:rPr>
  </w:style>
  <w:style w:type="character" w:styleId="Hyperlink">
    <w:name w:val="Hyperlink"/>
    <w:basedOn w:val="DefaultParagraphFont"/>
    <w:uiPriority w:val="99"/>
    <w:rsid w:val="007D70B3"/>
    <w:rPr>
      <w:color w:val="0000FF"/>
      <w:u w:val="single"/>
    </w:rPr>
  </w:style>
  <w:style w:type="paragraph" w:styleId="BodyTextIndent">
    <w:name w:val="Body Text Indent"/>
    <w:basedOn w:val="Normal"/>
    <w:rsid w:val="007D70B3"/>
    <w:pPr>
      <w:spacing w:before="4"/>
      <w:ind w:right="144" w:firstLine="720"/>
      <w:jc w:val="both"/>
    </w:pPr>
    <w:rPr>
      <w:i/>
    </w:rPr>
  </w:style>
  <w:style w:type="character" w:styleId="FollowedHyperlink">
    <w:name w:val="FollowedHyperlink"/>
    <w:basedOn w:val="DefaultParagraphFont"/>
    <w:rsid w:val="007D70B3"/>
    <w:rPr>
      <w:color w:val="800080"/>
      <w:u w:val="single"/>
    </w:rPr>
  </w:style>
  <w:style w:type="paragraph" w:customStyle="1" w:styleId="Style3">
    <w:name w:val="Style3"/>
    <w:rsid w:val="007D70B3"/>
    <w:rPr>
      <w:rFonts w:ascii="Arial" w:hAnsi="Arial"/>
      <w:noProof/>
    </w:rPr>
  </w:style>
  <w:style w:type="paragraph" w:styleId="NormalWeb">
    <w:name w:val="Normal (Web)"/>
    <w:basedOn w:val="Normal"/>
    <w:rsid w:val="007D70B3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FirstIndent">
    <w:name w:val="Body Text First Indent"/>
    <w:basedOn w:val="Normal"/>
    <w:rsid w:val="007D70B3"/>
    <w:pPr>
      <w:spacing w:after="120"/>
      <w:ind w:firstLine="210"/>
    </w:pPr>
  </w:style>
  <w:style w:type="paragraph" w:styleId="BodyTextFirstIndent2">
    <w:name w:val="Body Text First Indent 2"/>
    <w:basedOn w:val="BodyTextIndent"/>
    <w:rsid w:val="007D70B3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7D70B3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7D70B3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rsid w:val="007D70B3"/>
    <w:pPr>
      <w:spacing w:before="120" w:after="120"/>
    </w:pPr>
    <w:rPr>
      <w:b/>
    </w:rPr>
  </w:style>
  <w:style w:type="paragraph" w:styleId="Closing">
    <w:name w:val="Closing"/>
    <w:basedOn w:val="Normal"/>
    <w:rsid w:val="007D70B3"/>
    <w:pPr>
      <w:ind w:left="4320"/>
    </w:pPr>
  </w:style>
  <w:style w:type="paragraph" w:styleId="CommentText">
    <w:name w:val="annotation text"/>
    <w:basedOn w:val="Normal"/>
    <w:link w:val="CommentTextChar"/>
    <w:semiHidden/>
    <w:rsid w:val="007D70B3"/>
  </w:style>
  <w:style w:type="paragraph" w:styleId="Date">
    <w:name w:val="Date"/>
    <w:basedOn w:val="Normal"/>
    <w:next w:val="Normal"/>
    <w:rsid w:val="007D70B3"/>
  </w:style>
  <w:style w:type="paragraph" w:styleId="DocumentMap">
    <w:name w:val="Document Map"/>
    <w:basedOn w:val="Normal"/>
    <w:semiHidden/>
    <w:rsid w:val="007D70B3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7D70B3"/>
  </w:style>
  <w:style w:type="paragraph" w:styleId="EnvelopeAddress">
    <w:name w:val="envelope address"/>
    <w:basedOn w:val="Normal"/>
    <w:rsid w:val="007D70B3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7D70B3"/>
  </w:style>
  <w:style w:type="paragraph" w:styleId="Index1">
    <w:name w:val="index 1"/>
    <w:basedOn w:val="Normal"/>
    <w:next w:val="Normal"/>
    <w:autoRedefine/>
    <w:semiHidden/>
    <w:rsid w:val="007D70B3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7D70B3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7D70B3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7D70B3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7D70B3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7D70B3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7D70B3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7D70B3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7D70B3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7D70B3"/>
    <w:rPr>
      <w:b/>
    </w:rPr>
  </w:style>
  <w:style w:type="paragraph" w:styleId="List">
    <w:name w:val="List"/>
    <w:basedOn w:val="Normal"/>
    <w:rsid w:val="007D70B3"/>
    <w:pPr>
      <w:ind w:left="360" w:hanging="360"/>
    </w:pPr>
  </w:style>
  <w:style w:type="paragraph" w:styleId="List2">
    <w:name w:val="List 2"/>
    <w:basedOn w:val="Normal"/>
    <w:rsid w:val="007D70B3"/>
    <w:pPr>
      <w:ind w:left="720" w:hanging="360"/>
    </w:pPr>
  </w:style>
  <w:style w:type="paragraph" w:styleId="List3">
    <w:name w:val="List 3"/>
    <w:basedOn w:val="Normal"/>
    <w:rsid w:val="007D70B3"/>
    <w:pPr>
      <w:ind w:left="1080" w:hanging="360"/>
    </w:pPr>
  </w:style>
  <w:style w:type="paragraph" w:styleId="List4">
    <w:name w:val="List 4"/>
    <w:basedOn w:val="Normal"/>
    <w:rsid w:val="007D70B3"/>
    <w:pPr>
      <w:ind w:left="1440" w:hanging="360"/>
    </w:pPr>
  </w:style>
  <w:style w:type="paragraph" w:styleId="List5">
    <w:name w:val="List 5"/>
    <w:basedOn w:val="Normal"/>
    <w:rsid w:val="007D70B3"/>
    <w:pPr>
      <w:ind w:left="1800" w:hanging="360"/>
    </w:pPr>
  </w:style>
  <w:style w:type="paragraph" w:styleId="ListBullet">
    <w:name w:val="List Bullet"/>
    <w:basedOn w:val="Normal"/>
    <w:autoRedefine/>
    <w:rsid w:val="007D70B3"/>
    <w:pPr>
      <w:numPr>
        <w:numId w:val="1"/>
      </w:numPr>
    </w:pPr>
  </w:style>
  <w:style w:type="paragraph" w:styleId="ListBullet2">
    <w:name w:val="List Bullet 2"/>
    <w:basedOn w:val="Normal"/>
    <w:autoRedefine/>
    <w:rsid w:val="007D70B3"/>
    <w:pPr>
      <w:numPr>
        <w:numId w:val="2"/>
      </w:numPr>
    </w:pPr>
  </w:style>
  <w:style w:type="paragraph" w:styleId="ListBullet3">
    <w:name w:val="List Bullet 3"/>
    <w:basedOn w:val="Normal"/>
    <w:autoRedefine/>
    <w:rsid w:val="007D70B3"/>
    <w:pPr>
      <w:numPr>
        <w:numId w:val="3"/>
      </w:numPr>
    </w:pPr>
  </w:style>
  <w:style w:type="paragraph" w:styleId="ListBullet4">
    <w:name w:val="List Bullet 4"/>
    <w:basedOn w:val="Normal"/>
    <w:autoRedefine/>
    <w:rsid w:val="007D70B3"/>
    <w:pPr>
      <w:numPr>
        <w:numId w:val="4"/>
      </w:numPr>
    </w:pPr>
  </w:style>
  <w:style w:type="paragraph" w:styleId="ListBullet5">
    <w:name w:val="List Bullet 5"/>
    <w:basedOn w:val="Normal"/>
    <w:autoRedefine/>
    <w:rsid w:val="007D70B3"/>
    <w:pPr>
      <w:numPr>
        <w:numId w:val="5"/>
      </w:numPr>
    </w:pPr>
  </w:style>
  <w:style w:type="paragraph" w:styleId="ListContinue">
    <w:name w:val="List Continue"/>
    <w:basedOn w:val="Normal"/>
    <w:rsid w:val="007D70B3"/>
    <w:pPr>
      <w:spacing w:after="120"/>
      <w:ind w:left="360"/>
    </w:pPr>
  </w:style>
  <w:style w:type="paragraph" w:styleId="ListContinue2">
    <w:name w:val="List Continue 2"/>
    <w:basedOn w:val="Normal"/>
    <w:rsid w:val="007D70B3"/>
    <w:pPr>
      <w:spacing w:after="120"/>
      <w:ind w:left="720"/>
    </w:pPr>
  </w:style>
  <w:style w:type="paragraph" w:styleId="ListContinue3">
    <w:name w:val="List Continue 3"/>
    <w:basedOn w:val="Normal"/>
    <w:rsid w:val="007D70B3"/>
    <w:pPr>
      <w:spacing w:after="120"/>
      <w:ind w:left="1080"/>
    </w:pPr>
  </w:style>
  <w:style w:type="paragraph" w:styleId="ListContinue4">
    <w:name w:val="List Continue 4"/>
    <w:basedOn w:val="Normal"/>
    <w:rsid w:val="007D70B3"/>
    <w:pPr>
      <w:spacing w:after="120"/>
      <w:ind w:left="1440"/>
    </w:pPr>
  </w:style>
  <w:style w:type="paragraph" w:styleId="ListContinue5">
    <w:name w:val="List Continue 5"/>
    <w:basedOn w:val="Normal"/>
    <w:rsid w:val="007D70B3"/>
    <w:pPr>
      <w:spacing w:after="120"/>
      <w:ind w:left="1800"/>
    </w:pPr>
  </w:style>
  <w:style w:type="paragraph" w:styleId="ListNumber">
    <w:name w:val="List Number"/>
    <w:basedOn w:val="Normal"/>
    <w:rsid w:val="007D70B3"/>
    <w:pPr>
      <w:numPr>
        <w:numId w:val="6"/>
      </w:numPr>
    </w:pPr>
  </w:style>
  <w:style w:type="paragraph" w:styleId="ListNumber2">
    <w:name w:val="List Number 2"/>
    <w:basedOn w:val="Normal"/>
    <w:rsid w:val="007D70B3"/>
    <w:pPr>
      <w:numPr>
        <w:numId w:val="7"/>
      </w:numPr>
    </w:pPr>
  </w:style>
  <w:style w:type="paragraph" w:styleId="ListNumber3">
    <w:name w:val="List Number 3"/>
    <w:basedOn w:val="Normal"/>
    <w:rsid w:val="007D70B3"/>
    <w:pPr>
      <w:numPr>
        <w:numId w:val="8"/>
      </w:numPr>
    </w:pPr>
  </w:style>
  <w:style w:type="paragraph" w:styleId="ListNumber4">
    <w:name w:val="List Number 4"/>
    <w:basedOn w:val="Normal"/>
    <w:rsid w:val="007D70B3"/>
    <w:pPr>
      <w:numPr>
        <w:numId w:val="9"/>
      </w:numPr>
    </w:pPr>
  </w:style>
  <w:style w:type="paragraph" w:styleId="ListNumber5">
    <w:name w:val="List Number 5"/>
    <w:basedOn w:val="Normal"/>
    <w:rsid w:val="007D70B3"/>
    <w:pPr>
      <w:numPr>
        <w:numId w:val="10"/>
      </w:numPr>
    </w:pPr>
  </w:style>
  <w:style w:type="paragraph" w:styleId="MacroText">
    <w:name w:val="macro"/>
    <w:semiHidden/>
    <w:rsid w:val="007D70B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7D70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7D70B3"/>
    <w:pPr>
      <w:ind w:left="720"/>
    </w:pPr>
  </w:style>
  <w:style w:type="paragraph" w:styleId="NoteHeading">
    <w:name w:val="Note Heading"/>
    <w:basedOn w:val="Normal"/>
    <w:next w:val="Normal"/>
    <w:rsid w:val="007D70B3"/>
  </w:style>
  <w:style w:type="paragraph" w:styleId="PlainText">
    <w:name w:val="Plain Text"/>
    <w:basedOn w:val="Normal"/>
    <w:rsid w:val="007D70B3"/>
    <w:rPr>
      <w:rFonts w:ascii="Courier New" w:hAnsi="Courier New"/>
    </w:rPr>
  </w:style>
  <w:style w:type="paragraph" w:styleId="Salutation">
    <w:name w:val="Salutation"/>
    <w:basedOn w:val="Normal"/>
    <w:next w:val="Normal"/>
    <w:rsid w:val="007D70B3"/>
  </w:style>
  <w:style w:type="paragraph" w:styleId="Signature">
    <w:name w:val="Signature"/>
    <w:basedOn w:val="Normal"/>
    <w:rsid w:val="007D70B3"/>
    <w:pPr>
      <w:ind w:left="4320"/>
    </w:pPr>
  </w:style>
  <w:style w:type="paragraph" w:styleId="Subtitle">
    <w:name w:val="Subtitle"/>
    <w:basedOn w:val="Normal"/>
    <w:qFormat/>
    <w:rsid w:val="007D70B3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7D70B3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7D70B3"/>
    <w:pPr>
      <w:ind w:left="400" w:hanging="400"/>
    </w:pPr>
  </w:style>
  <w:style w:type="paragraph" w:styleId="Title">
    <w:name w:val="Title"/>
    <w:basedOn w:val="Normal"/>
    <w:qFormat/>
    <w:rsid w:val="007D70B3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7D70B3"/>
    <w:pPr>
      <w:spacing w:before="120"/>
      <w:jc w:val="center"/>
    </w:pPr>
    <w:rPr>
      <w:b/>
      <w:sz w:val="28"/>
    </w:rPr>
  </w:style>
  <w:style w:type="paragraph" w:customStyle="1" w:styleId="List1">
    <w:name w:val="List1"/>
    <w:basedOn w:val="Normal"/>
    <w:rsid w:val="007D70B3"/>
    <w:pPr>
      <w:spacing w:after="120"/>
      <w:ind w:left="360" w:hanging="360"/>
    </w:pPr>
  </w:style>
  <w:style w:type="paragraph" w:customStyle="1" w:styleId="BodyBull1">
    <w:name w:val="BodyBull1"/>
    <w:basedOn w:val="BodyNum"/>
    <w:rsid w:val="007D70B3"/>
    <w:pPr>
      <w:widowControl/>
      <w:numPr>
        <w:numId w:val="12"/>
      </w:numPr>
    </w:pPr>
  </w:style>
  <w:style w:type="paragraph" w:customStyle="1" w:styleId="BodyBull2">
    <w:name w:val="BodyBull2"/>
    <w:basedOn w:val="BodyBull1"/>
    <w:rsid w:val="007D70B3"/>
    <w:pPr>
      <w:numPr>
        <w:numId w:val="13"/>
      </w:numPr>
      <w:tabs>
        <w:tab w:val="clear" w:pos="1800"/>
        <w:tab w:val="num" w:pos="2160"/>
      </w:tabs>
      <w:ind w:left="2160"/>
    </w:pPr>
  </w:style>
  <w:style w:type="paragraph" w:customStyle="1" w:styleId="tabletext0">
    <w:name w:val="tabletext"/>
    <w:basedOn w:val="Bodytext"/>
    <w:rsid w:val="007D70B3"/>
    <w:pPr>
      <w:spacing w:after="26"/>
    </w:pPr>
    <w:rPr>
      <w:iCs/>
    </w:rPr>
  </w:style>
  <w:style w:type="paragraph" w:customStyle="1" w:styleId="tablehead">
    <w:name w:val="tablehead"/>
    <w:basedOn w:val="tabletext0"/>
    <w:rsid w:val="007D70B3"/>
    <w:pPr>
      <w:numPr>
        <w:ilvl w:val="12"/>
      </w:numPr>
      <w:ind w:left="1080"/>
      <w:jc w:val="center"/>
    </w:pPr>
    <w:rPr>
      <w:b/>
    </w:rPr>
  </w:style>
  <w:style w:type="paragraph" w:customStyle="1" w:styleId="TOChead">
    <w:name w:val="TOChead"/>
    <w:basedOn w:val="Normal"/>
    <w:rsid w:val="007D70B3"/>
    <w:pPr>
      <w:widowControl/>
      <w:spacing w:before="0" w:after="0"/>
    </w:pPr>
    <w:rPr>
      <w:b/>
      <w:sz w:val="24"/>
    </w:rPr>
  </w:style>
  <w:style w:type="paragraph" w:customStyle="1" w:styleId="InfoBlue">
    <w:name w:val="InfoBlue"/>
    <w:basedOn w:val="Normal"/>
    <w:next w:val="BodyText0"/>
    <w:autoRedefine/>
    <w:rsid w:val="007D70B3"/>
    <w:pPr>
      <w:spacing w:before="0" w:after="120"/>
      <w:ind w:left="720" w:right="0"/>
    </w:pPr>
    <w:rPr>
      <w:i/>
      <w:sz w:val="18"/>
    </w:rPr>
  </w:style>
  <w:style w:type="paragraph" w:styleId="BodyText0">
    <w:name w:val="Body Text"/>
    <w:basedOn w:val="Normal"/>
    <w:rsid w:val="007D70B3"/>
    <w:pPr>
      <w:widowControl/>
      <w:spacing w:before="0" w:after="0" w:line="240" w:lineRule="auto"/>
      <w:ind w:right="0"/>
    </w:pPr>
    <w:rPr>
      <w:b/>
      <w:color w:val="800000"/>
      <w:sz w:val="22"/>
    </w:rPr>
  </w:style>
  <w:style w:type="paragraph" w:customStyle="1" w:styleId="zFooter">
    <w:name w:val="z:Footer"/>
    <w:basedOn w:val="Footer"/>
    <w:rsid w:val="007D70B3"/>
    <w:pPr>
      <w:tabs>
        <w:tab w:val="clear" w:pos="4320"/>
        <w:tab w:val="clear" w:pos="8640"/>
      </w:tabs>
      <w:spacing w:before="60" w:after="0" w:line="240" w:lineRule="auto"/>
      <w:ind w:right="0"/>
    </w:pPr>
  </w:style>
  <w:style w:type="paragraph" w:customStyle="1" w:styleId="boilerplate">
    <w:name w:val="boilerplate"/>
    <w:basedOn w:val="Normal"/>
    <w:rsid w:val="007D70B3"/>
    <w:pPr>
      <w:widowControl/>
      <w:spacing w:before="0" w:after="0" w:line="220" w:lineRule="exact"/>
      <w:ind w:right="0"/>
    </w:pPr>
    <w:rPr>
      <w:i/>
      <w:sz w:val="22"/>
    </w:rPr>
  </w:style>
  <w:style w:type="paragraph" w:customStyle="1" w:styleId="TableTextsmall">
    <w:name w:val="Table Text small"/>
    <w:basedOn w:val="Normal"/>
    <w:rsid w:val="007D70B3"/>
    <w:pPr>
      <w:widowControl/>
      <w:spacing w:before="20" w:after="20" w:line="240" w:lineRule="exact"/>
      <w:ind w:right="0"/>
    </w:pPr>
    <w:rPr>
      <w:i/>
    </w:rPr>
  </w:style>
  <w:style w:type="paragraph" w:customStyle="1" w:styleId="Comment">
    <w:name w:val="Comment"/>
    <w:basedOn w:val="Normal"/>
    <w:rsid w:val="007D70B3"/>
    <w:pPr>
      <w:widowControl/>
      <w:spacing w:before="0" w:after="0" w:line="240" w:lineRule="auto"/>
      <w:ind w:right="0"/>
    </w:pPr>
    <w:rPr>
      <w:i/>
      <w:color w:val="000000"/>
    </w:rPr>
  </w:style>
  <w:style w:type="paragraph" w:styleId="BodyText2">
    <w:name w:val="Body Text 2"/>
    <w:basedOn w:val="Normal"/>
    <w:rsid w:val="007D70B3"/>
    <w:pPr>
      <w:widowControl/>
      <w:jc w:val="both"/>
    </w:pPr>
    <w:rPr>
      <w:i/>
    </w:rPr>
  </w:style>
  <w:style w:type="paragraph" w:customStyle="1" w:styleId="body1">
    <w:name w:val="body1"/>
    <w:basedOn w:val="Normal"/>
    <w:rsid w:val="007D70B3"/>
    <w:pPr>
      <w:spacing w:after="120"/>
      <w:ind w:left="720"/>
    </w:pPr>
  </w:style>
  <w:style w:type="paragraph" w:styleId="BodyText3">
    <w:name w:val="Body Text 3"/>
    <w:basedOn w:val="Normal"/>
    <w:rsid w:val="007D70B3"/>
    <w:rPr>
      <w:i/>
      <w:iCs/>
    </w:rPr>
  </w:style>
  <w:style w:type="paragraph" w:styleId="BalloonText">
    <w:name w:val="Balloon Text"/>
    <w:basedOn w:val="Normal"/>
    <w:semiHidden/>
    <w:rsid w:val="007D70B3"/>
    <w:rPr>
      <w:rFonts w:ascii="Tahoma" w:hAnsi="Tahoma" w:cs="Tahoma"/>
      <w:sz w:val="16"/>
      <w:szCs w:val="16"/>
    </w:rPr>
  </w:style>
  <w:style w:type="paragraph" w:customStyle="1" w:styleId="TempNormal">
    <w:name w:val="TempNormal"/>
    <w:rsid w:val="00BB0872"/>
    <w:rPr>
      <w:rFonts w:ascii="Arial" w:hAnsi="Arial"/>
      <w:sz w:val="24"/>
      <w:lang w:val="en-GB" w:eastAsia="en-GB"/>
    </w:rPr>
  </w:style>
  <w:style w:type="paragraph" w:customStyle="1" w:styleId="TempNormal1">
    <w:name w:val="TempNormal1"/>
    <w:rsid w:val="00BB0872"/>
    <w:pPr>
      <w:ind w:left="567"/>
    </w:pPr>
    <w:rPr>
      <w:rFonts w:ascii="Arial" w:hAnsi="Arial"/>
      <w:sz w:val="24"/>
      <w:lang w:val="en-GB" w:eastAsia="en-GB"/>
    </w:rPr>
  </w:style>
  <w:style w:type="paragraph" w:customStyle="1" w:styleId="Tempdoc1">
    <w:name w:val="Tempdoc1"/>
    <w:basedOn w:val="Normal"/>
    <w:next w:val="TempNormal1"/>
    <w:rsid w:val="00BB0872"/>
    <w:pPr>
      <w:widowControl/>
      <w:numPr>
        <w:numId w:val="15"/>
      </w:numPr>
      <w:spacing w:before="0" w:after="0" w:line="240" w:lineRule="auto"/>
      <w:ind w:right="0"/>
    </w:pPr>
    <w:rPr>
      <w:b/>
      <w:caps/>
      <w:sz w:val="28"/>
      <w:lang w:val="en-GB" w:eastAsia="en-GB"/>
    </w:rPr>
  </w:style>
  <w:style w:type="paragraph" w:customStyle="1" w:styleId="Tempdoc2">
    <w:name w:val="Tempdoc2"/>
    <w:basedOn w:val="Normal"/>
    <w:next w:val="Normal"/>
    <w:autoRedefine/>
    <w:rsid w:val="009618C1"/>
    <w:pPr>
      <w:widowControl/>
      <w:tabs>
        <w:tab w:val="left" w:pos="0"/>
      </w:tabs>
      <w:spacing w:before="0" w:after="0" w:line="240" w:lineRule="auto"/>
      <w:ind w:left="-270" w:right="990"/>
      <w:jc w:val="both"/>
      <w:outlineLvl w:val="1"/>
    </w:pPr>
    <w:rPr>
      <w:b/>
      <w:sz w:val="24"/>
      <w:lang w:val="en-GB" w:eastAsia="en-GB"/>
    </w:rPr>
  </w:style>
  <w:style w:type="paragraph" w:customStyle="1" w:styleId="tempdoccont">
    <w:name w:val="tempdoccont"/>
    <w:basedOn w:val="TempNormal1"/>
    <w:autoRedefine/>
    <w:rsid w:val="00BB0872"/>
    <w:pPr>
      <w:ind w:left="0"/>
    </w:pPr>
    <w:rPr>
      <w:b/>
    </w:rPr>
  </w:style>
  <w:style w:type="paragraph" w:customStyle="1" w:styleId="Tempdoc3">
    <w:name w:val="Tempdoc3"/>
    <w:basedOn w:val="Normal"/>
    <w:next w:val="Normal"/>
    <w:autoRedefine/>
    <w:rsid w:val="00BB0872"/>
    <w:pPr>
      <w:widowControl/>
      <w:numPr>
        <w:ilvl w:val="2"/>
        <w:numId w:val="15"/>
      </w:numPr>
      <w:spacing w:before="0" w:after="0" w:line="240" w:lineRule="auto"/>
      <w:ind w:right="0"/>
      <w:outlineLvl w:val="1"/>
    </w:pPr>
    <w:rPr>
      <w:b/>
      <w:sz w:val="24"/>
      <w:lang w:val="en-GB" w:eastAsia="en-GB"/>
    </w:rPr>
  </w:style>
  <w:style w:type="paragraph" w:customStyle="1" w:styleId="Hidden1">
    <w:name w:val="Hidden1"/>
    <w:rsid w:val="00BB0872"/>
    <w:pPr>
      <w:ind w:left="567"/>
    </w:pPr>
    <w:rPr>
      <w:rFonts w:ascii="Arial" w:hAnsi="Arial"/>
      <w:noProof/>
      <w:vanish/>
      <w:color w:val="FF0000"/>
      <w:lang w:val="en-GB" w:eastAsia="en-GB"/>
    </w:rPr>
  </w:style>
  <w:style w:type="paragraph" w:customStyle="1" w:styleId="table1">
    <w:name w:val="table1"/>
    <w:rsid w:val="00BB0872"/>
    <w:rPr>
      <w:rFonts w:ascii="Arial" w:hAnsi="Arial"/>
      <w:b/>
      <w:noProof/>
      <w:lang w:val="en-GB" w:eastAsia="en-GB"/>
    </w:rPr>
  </w:style>
  <w:style w:type="character" w:styleId="Emphasis">
    <w:name w:val="Emphasis"/>
    <w:basedOn w:val="DefaultParagraphFont"/>
    <w:uiPriority w:val="20"/>
    <w:qFormat/>
    <w:rsid w:val="00BB0872"/>
    <w:rPr>
      <w:i/>
      <w:iCs/>
    </w:rPr>
  </w:style>
  <w:style w:type="paragraph" w:customStyle="1" w:styleId="TempNormal2">
    <w:name w:val="TempNormal2"/>
    <w:basedOn w:val="TempNormal"/>
    <w:rsid w:val="00BB0872"/>
  </w:style>
  <w:style w:type="paragraph" w:styleId="ListParagraph">
    <w:name w:val="List Paragraph"/>
    <w:basedOn w:val="Normal"/>
    <w:uiPriority w:val="34"/>
    <w:qFormat/>
    <w:rsid w:val="00BB0872"/>
    <w:pPr>
      <w:widowControl/>
      <w:spacing w:before="0" w:after="0" w:line="240" w:lineRule="auto"/>
      <w:ind w:left="720" w:right="0"/>
      <w:contextualSpacing/>
    </w:pPr>
    <w:rPr>
      <w:rFonts w:ascii="Times New Roman" w:eastAsia="MS Mincho" w:hAnsi="Times New Roman"/>
      <w:sz w:val="22"/>
    </w:rPr>
  </w:style>
  <w:style w:type="table" w:styleId="TableGrid">
    <w:name w:val="Table Grid"/>
    <w:basedOn w:val="TableNormal"/>
    <w:rsid w:val="00BB08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qFormat/>
    <w:rsid w:val="007F4E22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37696"/>
    <w:rPr>
      <w:rFonts w:ascii="Arial" w:hAnsi="Arial"/>
      <w:b/>
      <w:color w:val="800080"/>
      <w:sz w:val="32"/>
    </w:rPr>
  </w:style>
  <w:style w:type="character" w:customStyle="1" w:styleId="Heading3Char">
    <w:name w:val="Heading 3 Char"/>
    <w:basedOn w:val="DefaultParagraphFont"/>
    <w:link w:val="Heading3"/>
    <w:rsid w:val="00737696"/>
    <w:rPr>
      <w:rFonts w:ascii="Arial" w:hAnsi="Arial"/>
      <w:b/>
      <w:bCs/>
      <w:color w:val="008000"/>
      <w:sz w:val="28"/>
    </w:rPr>
  </w:style>
  <w:style w:type="paragraph" w:customStyle="1" w:styleId="NormalJustified">
    <w:name w:val="Normal + Justified"/>
    <w:aliases w:val="Left:  0.1&quot;,Before:  6 pt,After:  6 pt,Line spacing:  ..."/>
    <w:basedOn w:val="TempNormal2"/>
    <w:rsid w:val="0039235E"/>
    <w:pPr>
      <w:ind w:left="360"/>
      <w:jc w:val="both"/>
    </w:pPr>
    <w:rPr>
      <w:rFonts w:cs="Arial"/>
      <w:bCs/>
      <w:sz w:val="20"/>
      <w:lang w:eastAsia="en-US"/>
    </w:rPr>
  </w:style>
  <w:style w:type="character" w:styleId="CommentReference">
    <w:name w:val="annotation reference"/>
    <w:basedOn w:val="DefaultParagraphFont"/>
    <w:rsid w:val="00A4523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A4523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A4523F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A4523F"/>
    <w:rPr>
      <w:rFonts w:ascii="Arial" w:hAnsi="Arial"/>
    </w:rPr>
  </w:style>
  <w:style w:type="paragraph" w:customStyle="1" w:styleId="DecimalAligned">
    <w:name w:val="Decimal Aligned"/>
    <w:basedOn w:val="Normal"/>
    <w:uiPriority w:val="40"/>
    <w:qFormat/>
    <w:rsid w:val="006A1706"/>
    <w:pPr>
      <w:widowControl/>
      <w:tabs>
        <w:tab w:val="decimal" w:pos="360"/>
      </w:tabs>
      <w:spacing w:before="0" w:after="200" w:line="276" w:lineRule="auto"/>
      <w:ind w:right="0"/>
    </w:pPr>
    <w:rPr>
      <w:rFonts w:ascii="Calibri" w:hAnsi="Calibri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1706"/>
    <w:rPr>
      <w:rFonts w:ascii="Arial" w:hAnsi="Arial"/>
    </w:rPr>
  </w:style>
  <w:style w:type="character" w:styleId="SubtleEmphasis">
    <w:name w:val="Subtle Emphasis"/>
    <w:basedOn w:val="DefaultParagraphFont"/>
    <w:uiPriority w:val="19"/>
    <w:qFormat/>
    <w:rsid w:val="006A1706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6A1706"/>
    <w:rPr>
      <w:rFonts w:ascii="Calibri" w:hAnsi="Calibri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l7353\Application%20Data\Microsoft\Templates\Word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64B0F2BF15479228651B9CF73197" ma:contentTypeVersion="0" ma:contentTypeDescription="Create a new document." ma:contentTypeScope="" ma:versionID="41b722cba7300fbd5dcf4c1010cdb50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0E424E8-397F-42CB-99A0-48C7F0B07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FCAE1A0-FB8D-4CCD-BCB1-0D43A1C876B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0EFA392-F1D6-4358-A20D-B58F6CB9DC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917FE1-71B4-482F-8511-6C53416936E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88060DA-AF50-4D01-92F5-6828A20276B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Word_style</Template>
  <TotalTime>402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Cognizant Technology Solutions (I) Ltd.,</Company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Design Document</dc:subject>
  <dc:creator>Cognizant Technology Solutions (I) Ltd.,</dc:creator>
  <cp:keywords>Application Development, Project Plan, Project Startup,Design Document</cp:keywords>
  <dc:description>Template for Design Document</dc:description>
  <cp:lastModifiedBy>HP</cp:lastModifiedBy>
  <cp:revision>2</cp:revision>
  <cp:lastPrinted>2002-08-28T13:54:00Z</cp:lastPrinted>
  <dcterms:created xsi:type="dcterms:W3CDTF">2012-04-18T10:43:00Z</dcterms:created>
  <dcterms:modified xsi:type="dcterms:W3CDTF">2017-09-29T11:18:00Z</dcterms:modified>
  <cp:category>Application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0x0101004E0564B0F2BF15479228651B9CF73197</vt:lpwstr>
  </property>
</Properties>
</file>